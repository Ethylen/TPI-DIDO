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04277B" w:rsidRDefault="0004277B">
          <w:pPr>
            <w:rPr>
              <w:kern w:val="28"/>
            </w:rPr>
          </w:pPr>
        </w:p>
        <w:p w:rsidR="0004277B" w:rsidRDefault="0024030C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81280" behindDoc="0" locked="0" layoutInCell="1" allowOverlap="1" wp14:editId="069042D1">
                    <wp:simplePos x="0" y="0"/>
                    <wp:positionH relativeFrom="margin">
                      <wp:posOffset>118110</wp:posOffset>
                    </wp:positionH>
                    <wp:positionV relativeFrom="margin">
                      <wp:posOffset>7902575</wp:posOffset>
                    </wp:positionV>
                    <wp:extent cx="1765005" cy="1011555"/>
                    <wp:effectExtent l="0" t="0" r="6985" b="9525"/>
                    <wp:wrapNone/>
                    <wp:docPr id="144" name="Zone de text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65005" cy="1011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4030C" w:rsidRDefault="0024030C">
                                <w:pPr>
                                  <w:pStyle w:val="Citation"/>
                                  <w:spacing w:after="0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512331" cy="457200"/>
                                      <wp:effectExtent l="0" t="0" r="0" b="0"/>
                                      <wp:docPr id="26" name="Image 26" descr="N:\EXTRA\MODELE\LOGO_DU_CPNV\logo une ligne vert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N:\EXTRA\MODELE\LOGO_DU_CPNV\logo une ligne vert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38178" cy="46501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" o:spid="_x0000_s1026" type="#_x0000_t202" style="position:absolute;margin-left:9.3pt;margin-top:622.25pt;width:139pt;height:79.65pt;z-index:25168128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" filled="f" stroked="f">
                    <v:textbox style="mso-fit-shape-to-text:t" inset="0,,0">
                      <w:txbxContent>
                        <w:p w:rsidR="0024030C" w:rsidRDefault="0024030C">
                          <w:pPr>
                            <w:pStyle w:val="Citation"/>
                            <w:spacing w:after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12331" cy="457200"/>
                                <wp:effectExtent l="0" t="0" r="0" b="0"/>
                                <wp:docPr id="26" name="Image 26" descr="N:\EXTRA\MODELE\LOGO_DU_CPNV\logo une ligne ver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N:\EXTRA\MODELE\LOGO_DU_CPNV\logo une ligne ver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38178" cy="4650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editId="45663D4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8628942</wp:posOffset>
                    </wp:positionV>
                    <wp:extent cx="6016625" cy="804545"/>
                    <wp:effectExtent l="0" t="0" r="0" b="0"/>
                    <wp:wrapNone/>
                    <wp:docPr id="16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277B" w:rsidRDefault="00663B63">
                                <w:r>
                                  <w:t xml:space="preserve">Plateforme web permettant aux </w:t>
                                </w:r>
                                <w:proofErr w:type="spellStart"/>
                                <w:r>
                                  <w:t>cosplayers</w:t>
                                </w:r>
                                <w:proofErr w:type="spellEnd"/>
                                <w:r>
                                  <w:t xml:space="preserve"> de gérer ses identités virtuelles.</w:t>
                                </w:r>
                              </w:p>
                              <w:p w:rsidR="00663B63" w:rsidRDefault="00663B63">
                                <w:r>
                                  <w:t xml:space="preserve">SI-C4B – TPI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4" o:spid="_x0000_s1027" type="#_x0000_t202" style="position:absolute;margin-left:0;margin-top:679.45pt;width:473.75pt;height:63.35pt;z-index:251649536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yC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" filled="f" stroked="f">
                    <v:textbox>
                      <w:txbxContent>
                        <w:p w:rsidR="0004277B" w:rsidRDefault="00663B63">
                          <w:r>
                            <w:t xml:space="preserve">Plateforme web permettant aux </w:t>
                          </w:r>
                          <w:proofErr w:type="spellStart"/>
                          <w:r>
                            <w:t>cosplayers</w:t>
                          </w:r>
                          <w:proofErr w:type="spellEnd"/>
                          <w:r>
                            <w:t xml:space="preserve"> de gérer ses identités virtuelles.</w:t>
                          </w:r>
                        </w:p>
                        <w:p w:rsidR="00663B63" w:rsidRDefault="00663B63">
                          <w:r>
                            <w:t xml:space="preserve">SI-C4B – TPI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75D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06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277B" w:rsidRDefault="00775D78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id w:val="-1073044384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3B63">
                                      <w:t>Tiffany Di Domenico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1" o:spid="_x0000_s1028" type="#_x0000_t202" style="position:absolute;margin-left:0;margin-top:0;width:493.9pt;height:44.6pt;z-index:25167206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" filled="f" stroked="f">
                    <v:textbox>
                      <w:txbxContent>
                        <w:p w:rsidR="0004277B" w:rsidRDefault="00775D78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id w:val="-1073044384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63B63">
                                <w:t>Tiffany Di Domenico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75D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0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4277B" w:rsidRDefault="0004277B">
                                <w:pPr>
                                  <w:pStyle w:val="En-tte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Zone de texte 2" o:spid="_x0000_s1029" type="#_x0000_t202" style="position:absolute;margin-left:0;margin-top:0;width:529.2pt;height:495.9pt;z-index:251668992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" stroked="f" strokeweight=".5pt">
                    <v:fill r:id="rId11" o:title="" recolor="t" rotate="t" type="frame"/>
                    <v:textbox inset="0,0,0,0">
                      <w:txbxContent>
                        <w:p w:rsidR="0004277B" w:rsidRDefault="0004277B">
                          <w:pPr>
                            <w:pStyle w:val="En-tte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75D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277B" w:rsidRDefault="00775D78">
                                <w:pPr>
                                  <w:pStyle w:val="Titr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re"/>
                                    <w:id w:val="146615288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3B63">
                                      <w:rPr>
                                        <w:sz w:val="56"/>
                                      </w:rPr>
                                      <w:t>Web Cosplayers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6" o:spid="_x0000_s1030" type="#_x0000_t202" style="position:absolute;margin-left:0;margin-top:0;width:473.75pt;height:69.8pt;z-index:251652608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" filled="f" stroked="f">
                    <v:textbox>
                      <w:txbxContent>
                        <w:p w:rsidR="0004277B" w:rsidRDefault="00775D78">
                          <w:pPr>
                            <w:pStyle w:val="Titr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re"/>
                              <w:id w:val="146615288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3B63">
                                <w:rPr>
                                  <w:sz w:val="56"/>
                                </w:rPr>
                                <w:t>Web Cosplayers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75D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3B9BD1F" id="Rectangle 9" o:spid="_x0000_s1026" style="position:absolute;margin-left:0;margin-top:0;width:10.1pt;height:222.3pt;z-index:2516648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455f51 [3215]" stroked="f">
                    <w10:wrap anchorx="margin" anchory="margin"/>
                  </v:rect>
                </w:pict>
              </mc:Fallback>
            </mc:AlternateContent>
          </w:r>
          <w:r w:rsidR="00775D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72E05AE9" id="Rectangle 8" o:spid="_x0000_s1026" style="position:absolute;margin-left:0;margin-top:0;width:10.1pt;height:495.9pt;z-index:25166080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 w:rsidR="00775D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8FEAD0C" id="Rectangle 4" o:spid="_x0000_s1026" style="position:absolute;margin-left:0;margin-top:0;width:538.55pt;height:718.2pt;z-index:25165670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775D78">
            <w:rPr>
              <w:sz w:val="56"/>
            </w:rPr>
            <w:br w:type="page"/>
          </w:r>
        </w:p>
      </w:sdtContent>
    </w:sdt>
    <w:sdt>
      <w:sdtPr>
        <w:rPr>
          <w:color w:val="3E762A" w:themeColor="accent1" w:themeShade="BF"/>
          <w:lang w:val="fr-FR"/>
        </w:rPr>
        <w:id w:val="-20441961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color w:val="auto"/>
          <w:sz w:val="24"/>
          <w:szCs w:val="22"/>
        </w:rPr>
      </w:sdtEndPr>
      <w:sdtContent>
        <w:p w:rsidR="00663B63" w:rsidRDefault="00663B63" w:rsidP="009D09CF">
          <w:pPr>
            <w:pStyle w:val="En-ttedetabledesmatires"/>
            <w:numPr>
              <w:ilvl w:val="0"/>
              <w:numId w:val="0"/>
            </w:numPr>
            <w:rPr>
              <w:color w:val="3E762A" w:themeColor="accent1" w:themeShade="BF"/>
            </w:rPr>
          </w:pPr>
          <w:r>
            <w:rPr>
              <w:color w:val="3E762A" w:themeColor="accent1" w:themeShade="BF"/>
              <w:lang w:val="fr-FR"/>
            </w:rPr>
            <w:t>Table des matières</w:t>
          </w:r>
          <w:r w:rsidR="0024030C">
            <w:rPr>
              <w:color w:val="3E762A" w:themeColor="accent1" w:themeShade="BF"/>
              <w:lang w:val="fr-FR"/>
            </w:rPr>
            <w:tab/>
          </w:r>
        </w:p>
        <w:p w:rsidR="00297ED7" w:rsidRDefault="00663B63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28496" w:history="1">
            <w:r w:rsidR="00297ED7" w:rsidRPr="008A242D">
              <w:rPr>
                <w:rStyle w:val="Lienhypertexte"/>
                <w:noProof/>
              </w:rPr>
              <w:t>1</w:t>
            </w:r>
            <w:r w:rsidR="00297ED7">
              <w:rPr>
                <w:noProof/>
              </w:rPr>
              <w:tab/>
            </w:r>
            <w:r w:rsidR="00297ED7" w:rsidRPr="008A242D">
              <w:rPr>
                <w:rStyle w:val="Lienhypertexte"/>
                <w:noProof/>
              </w:rPr>
              <w:t>Analyse préliminaire</w:t>
            </w:r>
            <w:r w:rsidR="00297ED7">
              <w:rPr>
                <w:noProof/>
                <w:webHidden/>
              </w:rPr>
              <w:tab/>
            </w:r>
            <w:r w:rsidR="00297ED7">
              <w:rPr>
                <w:noProof/>
                <w:webHidden/>
              </w:rPr>
              <w:fldChar w:fldCharType="begin"/>
            </w:r>
            <w:r w:rsidR="00297ED7">
              <w:rPr>
                <w:noProof/>
                <w:webHidden/>
              </w:rPr>
              <w:instrText xml:space="preserve"> PAGEREF _Toc513628496 \h </w:instrText>
            </w:r>
            <w:r w:rsidR="00297ED7">
              <w:rPr>
                <w:noProof/>
                <w:webHidden/>
              </w:rPr>
            </w:r>
            <w:r w:rsidR="00297ED7">
              <w:rPr>
                <w:noProof/>
                <w:webHidden/>
              </w:rPr>
              <w:fldChar w:fldCharType="separate"/>
            </w:r>
            <w:r w:rsidR="00297ED7">
              <w:rPr>
                <w:noProof/>
                <w:webHidden/>
              </w:rPr>
              <w:t>3</w:t>
            </w:r>
            <w:r w:rsidR="00297ED7"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497" w:history="1">
            <w:r w:rsidRPr="008A242D">
              <w:rPr>
                <w:rStyle w:val="Lienhypertexte"/>
                <w:noProof/>
              </w:rPr>
              <w:t>1.1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498" w:history="1">
            <w:r w:rsidRPr="008A242D">
              <w:rPr>
                <w:rStyle w:val="Lienhypertexte"/>
                <w:noProof/>
              </w:rPr>
              <w:t>1.2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499" w:history="1">
            <w:r w:rsidRPr="008A242D">
              <w:rPr>
                <w:rStyle w:val="Lienhypertexte"/>
                <w:noProof/>
              </w:rPr>
              <w:t>1.3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00" w:history="1">
            <w:r w:rsidRPr="008A242D">
              <w:rPr>
                <w:rStyle w:val="Lienhypertexte"/>
                <w:noProof/>
              </w:rPr>
              <w:t>1.4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513628501" w:history="1">
            <w:r w:rsidRPr="008A242D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02" w:history="1">
            <w:r w:rsidRPr="008A242D">
              <w:rPr>
                <w:rStyle w:val="Lienhypertexte"/>
                <w:noProof/>
              </w:rPr>
              <w:t>2.1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Cahiers des charges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03" w:history="1">
            <w:r w:rsidRPr="008A242D">
              <w:rPr>
                <w:rStyle w:val="Lienhypertexte"/>
                <w:noProof/>
              </w:rPr>
              <w:t>2.2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Définition de l’audience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04" w:history="1">
            <w:r w:rsidRPr="008A242D">
              <w:rPr>
                <w:rStyle w:val="Lienhypertexte"/>
                <w:noProof/>
              </w:rPr>
              <w:t>2.3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Analyse concurrentielle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05" w:history="1">
            <w:r w:rsidRPr="008A242D">
              <w:rPr>
                <w:rStyle w:val="Lienhypertexte"/>
                <w:noProof/>
              </w:rPr>
              <w:t>2.4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06" w:history="1">
            <w:r w:rsidRPr="008A242D">
              <w:rPr>
                <w:rStyle w:val="Lienhypertexte"/>
                <w:noProof/>
              </w:rPr>
              <w:t>2.5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Etude de faisabilité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07" w:history="1">
            <w:r w:rsidRPr="008A242D">
              <w:rPr>
                <w:rStyle w:val="Lienhypertexte"/>
                <w:noProof/>
              </w:rPr>
              <w:t>2.6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08" w:history="1">
            <w:r w:rsidRPr="008A242D">
              <w:rPr>
                <w:rStyle w:val="Lienhypertexte"/>
                <w:noProof/>
              </w:rPr>
              <w:t>2.7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Nom du site et du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09" w:history="1">
            <w:r w:rsidRPr="008A242D">
              <w:rPr>
                <w:rStyle w:val="Lienhypertexte"/>
                <w:noProof/>
              </w:rPr>
              <w:t>2.8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10" w:history="1">
            <w:r w:rsidRPr="008A242D">
              <w:rPr>
                <w:rStyle w:val="Lienhypertexte"/>
                <w:noProof/>
              </w:rPr>
              <w:t>2.9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Budget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11" w:history="1">
            <w:r w:rsidRPr="008A242D">
              <w:rPr>
                <w:rStyle w:val="Lienhypertexte"/>
                <w:noProof/>
              </w:rPr>
              <w:t>2.10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Planification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12" w:history="1">
            <w:r w:rsidRPr="008A242D">
              <w:rPr>
                <w:rStyle w:val="Lienhypertexte"/>
                <w:noProof/>
              </w:rPr>
              <w:t>2.11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513628513" w:history="1">
            <w:r w:rsidRPr="008A242D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14" w:history="1">
            <w:r w:rsidRPr="008A242D">
              <w:rPr>
                <w:rStyle w:val="Lienhypertexte"/>
                <w:noProof/>
              </w:rPr>
              <w:t>3.1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Analyse de l’environnement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15" w:history="1">
            <w:r w:rsidRPr="008A242D">
              <w:rPr>
                <w:rStyle w:val="Lienhypertexte"/>
                <w:noProof/>
              </w:rPr>
              <w:t>3.2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Détermination de l’arborescence du site et des rubriques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16" w:history="1">
            <w:r w:rsidRPr="008A242D">
              <w:rPr>
                <w:rStyle w:val="Lienhypertexte"/>
                <w:noProof/>
              </w:rPr>
              <w:t>3.3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Définition de la 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17" w:history="1">
            <w:r w:rsidRPr="008A242D">
              <w:rPr>
                <w:rStyle w:val="Lienhypertexte"/>
                <w:noProof/>
              </w:rPr>
              <w:t>3.4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Maquette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18" w:history="1">
            <w:r w:rsidRPr="008A242D">
              <w:rPr>
                <w:rStyle w:val="Lienhypertexte"/>
                <w:noProof/>
              </w:rPr>
              <w:t>3.5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Conception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19" w:history="1">
            <w:r w:rsidRPr="008A242D">
              <w:rPr>
                <w:rStyle w:val="Lienhypertexte"/>
                <w:noProof/>
              </w:rPr>
              <w:t>3.6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Conception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20" w:history="1">
            <w:r w:rsidRPr="008A242D">
              <w:rPr>
                <w:rStyle w:val="Lienhypertexte"/>
                <w:noProof/>
              </w:rPr>
              <w:t>3.7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Plugins et librairies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21" w:history="1">
            <w:r w:rsidRPr="008A242D">
              <w:rPr>
                <w:rStyle w:val="Lienhypertexte"/>
                <w:noProof/>
              </w:rPr>
              <w:t>3.8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Choix de la formule d’hébergement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513628522" w:history="1">
            <w:r w:rsidRPr="008A242D">
              <w:rPr>
                <w:rStyle w:val="Lienhypertexte"/>
                <w:noProof/>
              </w:rPr>
              <w:t>4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23" w:history="1">
            <w:r w:rsidRPr="008A242D">
              <w:rPr>
                <w:rStyle w:val="Lienhypertexte"/>
                <w:noProof/>
              </w:rPr>
              <w:t>4.1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Dossier de la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24" w:history="1">
            <w:r w:rsidRPr="008A242D">
              <w:rPr>
                <w:rStyle w:val="Lienhypertexte"/>
                <w:noProof/>
              </w:rPr>
              <w:t>4.2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Descriptif des 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25" w:history="1">
            <w:r w:rsidRPr="008A242D">
              <w:rPr>
                <w:rStyle w:val="Lienhypertexte"/>
                <w:noProof/>
              </w:rPr>
              <w:t>4.3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26" w:history="1">
            <w:r w:rsidRPr="008A242D">
              <w:rPr>
                <w:rStyle w:val="Lienhypertexte"/>
                <w:noProof/>
              </w:rPr>
              <w:t>4.4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Dossier d’archivage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513628527" w:history="1">
            <w:r w:rsidRPr="008A242D">
              <w:rPr>
                <w:rStyle w:val="Lienhypertexte"/>
                <w:noProof/>
              </w:rPr>
              <w:t>5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Mise en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28" w:history="1">
            <w:r w:rsidRPr="008A242D">
              <w:rPr>
                <w:rStyle w:val="Lienhypertexte"/>
                <w:noProof/>
              </w:rPr>
              <w:t>5.1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Rapport de mise en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29" w:history="1">
            <w:r w:rsidRPr="008A242D">
              <w:rPr>
                <w:rStyle w:val="Lienhypertexte"/>
                <w:noProof/>
              </w:rPr>
              <w:t>5.2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Liste des documents fournis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513628530" w:history="1">
            <w:r w:rsidRPr="008A242D">
              <w:rPr>
                <w:rStyle w:val="Lienhypertexte"/>
                <w:noProof/>
              </w:rPr>
              <w:t>6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513628531" w:history="1">
            <w:r w:rsidRPr="008A242D">
              <w:rPr>
                <w:rStyle w:val="Lienhypertexte"/>
                <w:noProof/>
              </w:rPr>
              <w:t>7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32" w:history="1">
            <w:r w:rsidRPr="008A242D">
              <w:rPr>
                <w:rStyle w:val="Lienhypertexte"/>
                <w:noProof/>
              </w:rPr>
              <w:t>7.1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Sources –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33" w:history="1">
            <w:r w:rsidRPr="008A242D">
              <w:rPr>
                <w:rStyle w:val="Lienhypertexte"/>
                <w:noProof/>
              </w:rPr>
              <w:t>7.2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Journal de bord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34" w:history="1">
            <w:r w:rsidRPr="008A242D">
              <w:rPr>
                <w:rStyle w:val="Lienhypertexte"/>
                <w:noProof/>
              </w:rPr>
              <w:t>7.3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Manuel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35" w:history="1">
            <w:r w:rsidRPr="008A242D">
              <w:rPr>
                <w:rStyle w:val="Lienhypertexte"/>
                <w:noProof/>
              </w:rPr>
              <w:t>7.4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Manuel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ED7" w:rsidRDefault="00297ED7">
          <w:pPr>
            <w:pStyle w:val="TM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513628536" w:history="1">
            <w:r w:rsidRPr="008A242D">
              <w:rPr>
                <w:rStyle w:val="Lienhypertexte"/>
                <w:noProof/>
              </w:rPr>
              <w:t>7.5</w:t>
            </w:r>
            <w:r>
              <w:rPr>
                <w:noProof/>
              </w:rPr>
              <w:tab/>
            </w:r>
            <w:r w:rsidRPr="008A242D">
              <w:rPr>
                <w:rStyle w:val="Lienhypertexte"/>
                <w:noProof/>
              </w:rPr>
              <w:t>Archives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_Toc513628536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B63" w:rsidRDefault="00663B63">
          <w:r>
            <w:rPr>
              <w:b/>
              <w:bCs/>
              <w:lang w:val="fr-FR"/>
            </w:rPr>
            <w:fldChar w:fldCharType="end"/>
          </w:r>
        </w:p>
      </w:sdtContent>
    </w:sdt>
    <w:p w:rsidR="00663B63" w:rsidRDefault="00663B63">
      <w:pPr>
        <w:spacing w:line="276" w:lineRule="auto"/>
      </w:pPr>
      <w:r>
        <w:br w:type="page"/>
      </w:r>
    </w:p>
    <w:p w:rsidR="00FB2E77" w:rsidRPr="009D09CF" w:rsidRDefault="00FB2E77" w:rsidP="009D09CF">
      <w:pPr>
        <w:pStyle w:val="Titre1"/>
        <w:rPr>
          <w:color w:val="3E762A" w:themeColor="accent1" w:themeShade="BF"/>
        </w:rPr>
      </w:pPr>
      <w:bookmarkStart w:id="0" w:name="_Toc513628496"/>
      <w:r w:rsidRPr="009D09CF">
        <w:rPr>
          <w:color w:val="3E762A" w:themeColor="accent1" w:themeShade="BF"/>
        </w:rPr>
        <w:lastRenderedPageBreak/>
        <w:t>Analyse préliminaire</w:t>
      </w:r>
      <w:bookmarkEnd w:id="0"/>
    </w:p>
    <w:p w:rsidR="00FB2E77" w:rsidRPr="00FB2E77" w:rsidRDefault="00FB2E77" w:rsidP="00FB2E77">
      <w:pPr>
        <w:pStyle w:val="Titre2"/>
      </w:pPr>
      <w:bookmarkStart w:id="1" w:name="_Toc513628497"/>
      <w:r w:rsidRPr="00FB2E77">
        <w:t>Introduction</w:t>
      </w:r>
      <w:bookmarkEnd w:id="1"/>
    </w:p>
    <w:p w:rsidR="00FB2E77" w:rsidRDefault="00FB2E77" w:rsidP="00FB2E77">
      <w:r>
        <w:t>Bla</w:t>
      </w:r>
      <w:bookmarkStart w:id="2" w:name="_GoBack"/>
      <w:bookmarkEnd w:id="2"/>
    </w:p>
    <w:p w:rsidR="00FB2E77" w:rsidRDefault="00FB2E77" w:rsidP="00FB2E77">
      <w:pPr>
        <w:pStyle w:val="Titre2"/>
      </w:pPr>
      <w:bookmarkStart w:id="3" w:name="_Toc513628498"/>
      <w:r>
        <w:t>Organisation</w:t>
      </w:r>
      <w:bookmarkEnd w:id="3"/>
    </w:p>
    <w:p w:rsidR="00FB2E77" w:rsidRDefault="00FB2E77" w:rsidP="00FB2E77">
      <w:r>
        <w:t>Bla</w:t>
      </w:r>
    </w:p>
    <w:p w:rsidR="00FB2E77" w:rsidRDefault="00FB2E77" w:rsidP="00FB2E77">
      <w:pPr>
        <w:pStyle w:val="Titre2"/>
      </w:pPr>
      <w:bookmarkStart w:id="4" w:name="_Toc513628499"/>
      <w:r>
        <w:t>Objectifs</w:t>
      </w:r>
      <w:bookmarkEnd w:id="4"/>
    </w:p>
    <w:p w:rsidR="00FB2E77" w:rsidRDefault="00FB2E77" w:rsidP="00FB2E77">
      <w:r>
        <w:t>Bla</w:t>
      </w:r>
    </w:p>
    <w:p w:rsidR="00FB2E77" w:rsidRDefault="00FB2E77" w:rsidP="00FB2E77">
      <w:pPr>
        <w:pStyle w:val="Titre2"/>
      </w:pPr>
      <w:bookmarkStart w:id="5" w:name="_Toc513628500"/>
      <w:r>
        <w:t>Planification initiale</w:t>
      </w:r>
      <w:bookmarkEnd w:id="5"/>
    </w:p>
    <w:p w:rsidR="00FB2E77" w:rsidRDefault="00FB2E77" w:rsidP="00FB2E77">
      <w:r>
        <w:t>Bla</w:t>
      </w:r>
    </w:p>
    <w:p w:rsidR="00FB2E77" w:rsidRDefault="00FB2E77" w:rsidP="009D09CF">
      <w:pPr>
        <w:pStyle w:val="Titre1"/>
        <w:rPr>
          <w:color w:val="3E762A" w:themeColor="accent1" w:themeShade="BF"/>
        </w:rPr>
      </w:pPr>
      <w:bookmarkStart w:id="6" w:name="_Toc513628501"/>
      <w:r w:rsidRPr="009D09CF">
        <w:rPr>
          <w:color w:val="3E762A" w:themeColor="accent1" w:themeShade="BF"/>
        </w:rPr>
        <w:t>Analyse</w:t>
      </w:r>
      <w:bookmarkEnd w:id="6"/>
    </w:p>
    <w:p w:rsidR="00FB2E77" w:rsidRDefault="00FB2E77" w:rsidP="00FB2E77">
      <w:pPr>
        <w:pStyle w:val="Titre2"/>
      </w:pPr>
      <w:bookmarkStart w:id="7" w:name="_Toc513628502"/>
      <w:r>
        <w:t>Cahiers des charges détaillé</w:t>
      </w:r>
      <w:bookmarkEnd w:id="7"/>
    </w:p>
    <w:p w:rsidR="00FB2E77" w:rsidRDefault="00FB2E77" w:rsidP="00FB2E77">
      <w:r>
        <w:t>Bla</w:t>
      </w:r>
    </w:p>
    <w:p w:rsidR="00FB2E77" w:rsidRDefault="00FB2E77" w:rsidP="00FB2E77">
      <w:pPr>
        <w:pStyle w:val="Titre2"/>
      </w:pPr>
      <w:bookmarkStart w:id="8" w:name="_Toc513628503"/>
      <w:r>
        <w:t>Définition de l’audience</w:t>
      </w:r>
      <w:bookmarkEnd w:id="8"/>
    </w:p>
    <w:p w:rsidR="00FB2E77" w:rsidRDefault="00FB2E77" w:rsidP="00FB2E77">
      <w:r>
        <w:t>Bla</w:t>
      </w:r>
    </w:p>
    <w:p w:rsidR="00FB2E77" w:rsidRDefault="00FB2E77" w:rsidP="00FB2E77">
      <w:pPr>
        <w:pStyle w:val="Titre2"/>
      </w:pPr>
      <w:bookmarkStart w:id="9" w:name="_Toc513628504"/>
      <w:r>
        <w:t>Analyse concurrentielle</w:t>
      </w:r>
      <w:bookmarkEnd w:id="9"/>
    </w:p>
    <w:p w:rsidR="00FB2E77" w:rsidRDefault="00FB2E77" w:rsidP="00FB2E77">
      <w:r>
        <w:t>Bla</w:t>
      </w:r>
    </w:p>
    <w:p w:rsidR="00FB2E77" w:rsidRDefault="00FB2E77" w:rsidP="00FB2E77">
      <w:pPr>
        <w:pStyle w:val="Titre2"/>
      </w:pPr>
      <w:bookmarkStart w:id="10" w:name="_Toc513628505"/>
      <w:r>
        <w:t>Cas d’utilisation</w:t>
      </w:r>
      <w:bookmarkEnd w:id="10"/>
    </w:p>
    <w:p w:rsidR="00FB2E77" w:rsidRDefault="00FB2E77" w:rsidP="00FB2E77">
      <w:r>
        <w:t>Bla</w:t>
      </w:r>
    </w:p>
    <w:p w:rsidR="00FB2E77" w:rsidRDefault="00FB2E77" w:rsidP="00FB2E77">
      <w:pPr>
        <w:pStyle w:val="Titre2"/>
      </w:pPr>
      <w:bookmarkStart w:id="11" w:name="_Toc513628506"/>
      <w:r>
        <w:t>Etude de faisabilité</w:t>
      </w:r>
      <w:bookmarkEnd w:id="11"/>
    </w:p>
    <w:p w:rsidR="00FB2E77" w:rsidRDefault="00FB2E77" w:rsidP="00FB2E77">
      <w:r>
        <w:t>Bla</w:t>
      </w:r>
    </w:p>
    <w:p w:rsidR="00FB2E77" w:rsidRDefault="00FB2E77" w:rsidP="00FB2E77">
      <w:pPr>
        <w:pStyle w:val="Titre2"/>
      </w:pPr>
      <w:bookmarkStart w:id="12" w:name="_Toc513628507"/>
      <w:r>
        <w:t>MCD</w:t>
      </w:r>
      <w:bookmarkEnd w:id="12"/>
    </w:p>
    <w:p w:rsidR="00FB2E77" w:rsidRDefault="00FB2E77" w:rsidP="00FB2E77">
      <w:r>
        <w:t>Bla</w:t>
      </w:r>
    </w:p>
    <w:p w:rsidR="00FB2E77" w:rsidRDefault="00FB2E77" w:rsidP="00FB2E77">
      <w:pPr>
        <w:pStyle w:val="Titre2"/>
      </w:pPr>
      <w:bookmarkStart w:id="13" w:name="_Toc513628508"/>
      <w:r>
        <w:t>Nom du site et du domaine</w:t>
      </w:r>
      <w:bookmarkEnd w:id="13"/>
    </w:p>
    <w:p w:rsidR="00FB2E77" w:rsidRDefault="00FB2E77" w:rsidP="00FB2E77">
      <w:r>
        <w:t>Bla</w:t>
      </w:r>
    </w:p>
    <w:p w:rsidR="00FB2E77" w:rsidRDefault="00FB2E77" w:rsidP="00FB2E77">
      <w:pPr>
        <w:pStyle w:val="Titre2"/>
      </w:pPr>
      <w:bookmarkStart w:id="14" w:name="_Toc513628509"/>
      <w:r>
        <w:t>Stratégie de test</w:t>
      </w:r>
      <w:bookmarkEnd w:id="14"/>
    </w:p>
    <w:p w:rsidR="00FB2E77" w:rsidRDefault="00FB2E77" w:rsidP="00FB2E77">
      <w:r>
        <w:t>Bla</w:t>
      </w:r>
    </w:p>
    <w:p w:rsidR="00FB2E77" w:rsidRDefault="00FB2E77" w:rsidP="00FB2E77">
      <w:pPr>
        <w:pStyle w:val="Titre2"/>
      </w:pPr>
      <w:bookmarkStart w:id="15" w:name="_Toc513628510"/>
      <w:r>
        <w:t>Budget initial</w:t>
      </w:r>
      <w:bookmarkEnd w:id="15"/>
    </w:p>
    <w:p w:rsidR="00FB2E77" w:rsidRDefault="00FB2E77" w:rsidP="00FB2E77">
      <w:r>
        <w:t>Bla</w:t>
      </w:r>
    </w:p>
    <w:p w:rsidR="00FB2E77" w:rsidRDefault="009D09CF" w:rsidP="009D09CF">
      <w:pPr>
        <w:pStyle w:val="Titre2"/>
      </w:pPr>
      <w:bookmarkStart w:id="16" w:name="_Toc513628511"/>
      <w:r>
        <w:t>Planification détaillée</w:t>
      </w:r>
      <w:bookmarkEnd w:id="16"/>
    </w:p>
    <w:p w:rsidR="009D09CF" w:rsidRDefault="009D09CF" w:rsidP="009D09CF">
      <w:r>
        <w:t>Bla</w:t>
      </w:r>
    </w:p>
    <w:p w:rsidR="009D09CF" w:rsidRDefault="009D09CF" w:rsidP="009D09CF">
      <w:pPr>
        <w:pStyle w:val="Titre2"/>
      </w:pPr>
      <w:bookmarkStart w:id="17" w:name="_Toc513628512"/>
      <w:r>
        <w:lastRenderedPageBreak/>
        <w:t>Historique</w:t>
      </w:r>
      <w:bookmarkEnd w:id="17"/>
    </w:p>
    <w:p w:rsidR="009D09CF" w:rsidRPr="009D09CF" w:rsidRDefault="009D09CF" w:rsidP="009D09CF">
      <w:r>
        <w:t>Bla</w:t>
      </w:r>
    </w:p>
    <w:p w:rsidR="009D09CF" w:rsidRDefault="009D09CF" w:rsidP="009D09CF">
      <w:pPr>
        <w:pStyle w:val="Titre1"/>
        <w:rPr>
          <w:color w:val="3E762A" w:themeColor="accent1" w:themeShade="BF"/>
        </w:rPr>
      </w:pPr>
      <w:bookmarkStart w:id="18" w:name="_Toc513628513"/>
      <w:r>
        <w:rPr>
          <w:color w:val="3E762A" w:themeColor="accent1" w:themeShade="BF"/>
        </w:rPr>
        <w:t>Conception</w:t>
      </w:r>
      <w:bookmarkEnd w:id="18"/>
    </w:p>
    <w:p w:rsidR="009D09CF" w:rsidRDefault="009D09CF" w:rsidP="009D09CF">
      <w:pPr>
        <w:pStyle w:val="Titre2"/>
      </w:pPr>
      <w:bookmarkStart w:id="19" w:name="_Toc513628514"/>
      <w:r>
        <w:t>Analyse de l’environnement</w:t>
      </w:r>
      <w:bookmarkEnd w:id="19"/>
    </w:p>
    <w:p w:rsidR="009D09CF" w:rsidRDefault="009D09CF" w:rsidP="009D09CF">
      <w:r>
        <w:t>Bla</w:t>
      </w:r>
    </w:p>
    <w:p w:rsidR="009D09CF" w:rsidRDefault="009D09CF" w:rsidP="009D09CF">
      <w:pPr>
        <w:pStyle w:val="Titre2"/>
      </w:pPr>
      <w:bookmarkStart w:id="20" w:name="_Toc513628515"/>
      <w:r>
        <w:t>Détermination de l’arborescence du site et des rubriques</w:t>
      </w:r>
      <w:bookmarkEnd w:id="20"/>
    </w:p>
    <w:p w:rsidR="009D09CF" w:rsidRDefault="009D09CF" w:rsidP="009D09CF">
      <w:r>
        <w:t>Bla</w:t>
      </w:r>
    </w:p>
    <w:p w:rsidR="009D09CF" w:rsidRDefault="009D09CF" w:rsidP="009D09CF">
      <w:pPr>
        <w:pStyle w:val="Titre2"/>
      </w:pPr>
      <w:bookmarkStart w:id="21" w:name="_Toc513628516"/>
      <w:r>
        <w:t>Définition de la charte graphique</w:t>
      </w:r>
      <w:bookmarkEnd w:id="21"/>
    </w:p>
    <w:p w:rsidR="009D09CF" w:rsidRDefault="009D09CF" w:rsidP="009D09CF">
      <w:r>
        <w:t>Bla</w:t>
      </w:r>
    </w:p>
    <w:p w:rsidR="009D09CF" w:rsidRDefault="009D09CF" w:rsidP="009D09CF">
      <w:pPr>
        <w:pStyle w:val="Titre2"/>
      </w:pPr>
      <w:bookmarkStart w:id="22" w:name="_Toc513628517"/>
      <w:r>
        <w:t>Maquette graphique</w:t>
      </w:r>
      <w:bookmarkEnd w:id="22"/>
    </w:p>
    <w:p w:rsidR="009D09CF" w:rsidRDefault="009D09CF" w:rsidP="009D09CF">
      <w:r>
        <w:t>Bla</w:t>
      </w:r>
    </w:p>
    <w:p w:rsidR="009D09CF" w:rsidRDefault="009D09CF" w:rsidP="009D09CF">
      <w:pPr>
        <w:pStyle w:val="Titre2"/>
      </w:pPr>
      <w:bookmarkStart w:id="23" w:name="_Toc513628518"/>
      <w:r>
        <w:t>Conception de la base de données</w:t>
      </w:r>
      <w:bookmarkEnd w:id="23"/>
    </w:p>
    <w:p w:rsidR="009D09CF" w:rsidRDefault="009D09CF" w:rsidP="009D09CF">
      <w:r>
        <w:t>Bla</w:t>
      </w:r>
    </w:p>
    <w:p w:rsidR="009D09CF" w:rsidRDefault="009D09CF" w:rsidP="009D09CF">
      <w:pPr>
        <w:pStyle w:val="Titre2"/>
      </w:pPr>
      <w:bookmarkStart w:id="24" w:name="_Toc513628519"/>
      <w:r>
        <w:t>Conception du code</w:t>
      </w:r>
      <w:bookmarkEnd w:id="24"/>
    </w:p>
    <w:p w:rsidR="009D09CF" w:rsidRDefault="009D09CF" w:rsidP="009D09CF">
      <w:r>
        <w:t>Bla</w:t>
      </w:r>
    </w:p>
    <w:p w:rsidR="009D09CF" w:rsidRDefault="009D09CF" w:rsidP="009D09CF">
      <w:pPr>
        <w:pStyle w:val="Titre2"/>
      </w:pPr>
      <w:bookmarkStart w:id="25" w:name="_Toc513628520"/>
      <w:r>
        <w:t>Plugins et librairies</w:t>
      </w:r>
      <w:bookmarkEnd w:id="25"/>
    </w:p>
    <w:p w:rsidR="009D09CF" w:rsidRDefault="009D09CF" w:rsidP="009D09CF">
      <w:r>
        <w:t>Bla</w:t>
      </w:r>
    </w:p>
    <w:p w:rsidR="009D09CF" w:rsidRDefault="009D09CF" w:rsidP="009D09CF">
      <w:pPr>
        <w:pStyle w:val="Titre2"/>
      </w:pPr>
      <w:bookmarkStart w:id="26" w:name="_Toc513628521"/>
      <w:r>
        <w:t>Choix de la formule d’hébergement</w:t>
      </w:r>
      <w:bookmarkEnd w:id="26"/>
    </w:p>
    <w:p w:rsidR="009D09CF" w:rsidRDefault="009D09CF" w:rsidP="009D09CF">
      <w:r>
        <w:t>Bla</w:t>
      </w:r>
    </w:p>
    <w:p w:rsidR="009D09CF" w:rsidRDefault="009D09CF" w:rsidP="009D09CF">
      <w:pPr>
        <w:pStyle w:val="Titre1"/>
        <w:rPr>
          <w:color w:val="3E762A" w:themeColor="accent1" w:themeShade="BF"/>
        </w:rPr>
      </w:pPr>
      <w:bookmarkStart w:id="27" w:name="_Toc513628522"/>
      <w:r>
        <w:rPr>
          <w:color w:val="3E762A" w:themeColor="accent1" w:themeShade="BF"/>
        </w:rPr>
        <w:t>Réalisation</w:t>
      </w:r>
      <w:bookmarkEnd w:id="27"/>
    </w:p>
    <w:p w:rsidR="009D09CF" w:rsidRDefault="009D09CF" w:rsidP="009D09CF">
      <w:pPr>
        <w:pStyle w:val="Titre2"/>
      </w:pPr>
      <w:bookmarkStart w:id="28" w:name="_Toc513628523"/>
      <w:r>
        <w:t>Dossier de la réalisation</w:t>
      </w:r>
      <w:bookmarkEnd w:id="28"/>
    </w:p>
    <w:p w:rsidR="009D09CF" w:rsidRDefault="009D09CF" w:rsidP="009D09CF">
      <w:r>
        <w:t>Bla</w:t>
      </w:r>
    </w:p>
    <w:p w:rsidR="009D09CF" w:rsidRDefault="009D09CF" w:rsidP="009D09CF">
      <w:pPr>
        <w:pStyle w:val="Titre2"/>
      </w:pPr>
      <w:bookmarkStart w:id="29" w:name="_Toc513628524"/>
      <w:r>
        <w:t>Descriptif des tests effectués</w:t>
      </w:r>
      <w:bookmarkEnd w:id="29"/>
    </w:p>
    <w:p w:rsidR="009D09CF" w:rsidRDefault="009D09CF" w:rsidP="009D09CF">
      <w:r>
        <w:t>Bla</w:t>
      </w:r>
    </w:p>
    <w:p w:rsidR="009D09CF" w:rsidRDefault="009D09CF" w:rsidP="009D09CF">
      <w:pPr>
        <w:pStyle w:val="Titre2"/>
      </w:pPr>
      <w:bookmarkStart w:id="30" w:name="_Toc513628525"/>
      <w:r>
        <w:t>Erreurs restantes</w:t>
      </w:r>
      <w:bookmarkEnd w:id="30"/>
    </w:p>
    <w:p w:rsidR="009D09CF" w:rsidRDefault="009D09CF" w:rsidP="009D09CF">
      <w:r>
        <w:t>Bla</w:t>
      </w:r>
    </w:p>
    <w:p w:rsidR="009D09CF" w:rsidRDefault="009D09CF" w:rsidP="009D09CF">
      <w:pPr>
        <w:pStyle w:val="Titre2"/>
      </w:pPr>
      <w:bookmarkStart w:id="31" w:name="_Toc513628526"/>
      <w:r>
        <w:t>Dossier d’archivage</w:t>
      </w:r>
      <w:bookmarkEnd w:id="31"/>
    </w:p>
    <w:p w:rsidR="009D09CF" w:rsidRDefault="009D09CF" w:rsidP="009D09CF">
      <w:r>
        <w:t>Bla</w:t>
      </w:r>
    </w:p>
    <w:p w:rsidR="009D09CF" w:rsidRDefault="009D09CF" w:rsidP="009D09CF">
      <w:pPr>
        <w:pStyle w:val="Titre1"/>
        <w:rPr>
          <w:color w:val="3E762A" w:themeColor="accent1" w:themeShade="BF"/>
        </w:rPr>
      </w:pPr>
      <w:bookmarkStart w:id="32" w:name="_Toc513628527"/>
      <w:r>
        <w:rPr>
          <w:color w:val="3E762A" w:themeColor="accent1" w:themeShade="BF"/>
        </w:rPr>
        <w:lastRenderedPageBreak/>
        <w:t>Mise en service</w:t>
      </w:r>
      <w:bookmarkEnd w:id="32"/>
    </w:p>
    <w:p w:rsidR="009D09CF" w:rsidRDefault="009D09CF" w:rsidP="009D09CF">
      <w:pPr>
        <w:pStyle w:val="Titre2"/>
      </w:pPr>
      <w:bookmarkStart w:id="33" w:name="_Toc513628528"/>
      <w:r>
        <w:t>Rapport de mise en service</w:t>
      </w:r>
      <w:bookmarkEnd w:id="33"/>
    </w:p>
    <w:p w:rsidR="009D09CF" w:rsidRDefault="009D09CF" w:rsidP="009D09CF">
      <w:r>
        <w:t>Bla</w:t>
      </w:r>
    </w:p>
    <w:p w:rsidR="009D09CF" w:rsidRDefault="009D09CF" w:rsidP="009D09CF">
      <w:pPr>
        <w:pStyle w:val="Titre2"/>
      </w:pPr>
      <w:bookmarkStart w:id="34" w:name="_Toc513628529"/>
      <w:r>
        <w:t>Liste des documents fournis</w:t>
      </w:r>
      <w:bookmarkEnd w:id="34"/>
    </w:p>
    <w:p w:rsidR="009D09CF" w:rsidRDefault="009D09CF" w:rsidP="009D09CF">
      <w:r>
        <w:t>Bla</w:t>
      </w:r>
    </w:p>
    <w:p w:rsidR="009D09CF" w:rsidRDefault="009D09CF" w:rsidP="009D09CF">
      <w:pPr>
        <w:pStyle w:val="Titre1"/>
        <w:rPr>
          <w:color w:val="3E762A" w:themeColor="accent1" w:themeShade="BF"/>
        </w:rPr>
      </w:pPr>
      <w:bookmarkStart w:id="35" w:name="_Toc513628530"/>
      <w:r>
        <w:rPr>
          <w:color w:val="3E762A" w:themeColor="accent1" w:themeShade="BF"/>
        </w:rPr>
        <w:t>Conclusion</w:t>
      </w:r>
      <w:bookmarkEnd w:id="35"/>
    </w:p>
    <w:p w:rsidR="009D09CF" w:rsidRDefault="009D09CF" w:rsidP="009D09CF">
      <w:r>
        <w:t>Bla</w:t>
      </w:r>
    </w:p>
    <w:p w:rsidR="009D09CF" w:rsidRDefault="009D09CF" w:rsidP="009D09CF">
      <w:pPr>
        <w:pStyle w:val="Titre1"/>
        <w:rPr>
          <w:color w:val="3E762A" w:themeColor="accent1" w:themeShade="BF"/>
        </w:rPr>
      </w:pPr>
      <w:bookmarkStart w:id="36" w:name="_Toc513628531"/>
      <w:r>
        <w:rPr>
          <w:color w:val="3E762A" w:themeColor="accent1" w:themeShade="BF"/>
        </w:rPr>
        <w:t>Annexes</w:t>
      </w:r>
      <w:bookmarkEnd w:id="36"/>
    </w:p>
    <w:p w:rsidR="009D09CF" w:rsidRDefault="009D09CF" w:rsidP="009D09CF">
      <w:pPr>
        <w:pStyle w:val="Titre2"/>
      </w:pPr>
      <w:bookmarkStart w:id="37" w:name="_Toc513628532"/>
      <w:r>
        <w:t>Sources – Bibliographie</w:t>
      </w:r>
      <w:bookmarkEnd w:id="37"/>
    </w:p>
    <w:p w:rsidR="009D09CF" w:rsidRDefault="009D09CF" w:rsidP="009D09CF">
      <w:r>
        <w:t>Bla</w:t>
      </w:r>
    </w:p>
    <w:p w:rsidR="009D09CF" w:rsidRDefault="009D09CF" w:rsidP="009D09CF">
      <w:pPr>
        <w:pStyle w:val="Titre2"/>
      </w:pPr>
      <w:bookmarkStart w:id="38" w:name="_Toc513628533"/>
      <w:r>
        <w:t>Journal de bord</w:t>
      </w:r>
      <w:bookmarkEnd w:id="38"/>
    </w:p>
    <w:p w:rsidR="009D09CF" w:rsidRDefault="009D09CF" w:rsidP="009D09CF">
      <w:r>
        <w:t>Bla</w:t>
      </w:r>
    </w:p>
    <w:p w:rsidR="009D09CF" w:rsidRDefault="009D09CF" w:rsidP="009D09CF">
      <w:pPr>
        <w:pStyle w:val="Titre2"/>
      </w:pPr>
      <w:bookmarkStart w:id="39" w:name="_Toc513628534"/>
      <w:r>
        <w:t>Manuel d’installation</w:t>
      </w:r>
      <w:bookmarkEnd w:id="39"/>
    </w:p>
    <w:p w:rsidR="009D09CF" w:rsidRDefault="009D09CF" w:rsidP="009D09CF">
      <w:r>
        <w:t>Bla</w:t>
      </w:r>
    </w:p>
    <w:p w:rsidR="009D09CF" w:rsidRDefault="009D09CF" w:rsidP="009D09CF">
      <w:pPr>
        <w:pStyle w:val="Titre2"/>
      </w:pPr>
      <w:bookmarkStart w:id="40" w:name="_Toc513628535"/>
      <w:r>
        <w:t>Manuel d’utilisation</w:t>
      </w:r>
      <w:bookmarkEnd w:id="40"/>
    </w:p>
    <w:p w:rsidR="009D09CF" w:rsidRDefault="009D09CF" w:rsidP="009D09CF">
      <w:r>
        <w:t>Bla</w:t>
      </w:r>
    </w:p>
    <w:p w:rsidR="009D09CF" w:rsidRDefault="009D09CF" w:rsidP="009D09CF">
      <w:pPr>
        <w:pStyle w:val="Titre2"/>
      </w:pPr>
      <w:bookmarkStart w:id="41" w:name="_Toc513628536"/>
      <w:r>
        <w:t>Archives du projet</w:t>
      </w:r>
      <w:bookmarkEnd w:id="41"/>
    </w:p>
    <w:p w:rsidR="009D09CF" w:rsidRDefault="009D09CF" w:rsidP="009D09CF">
      <w:r>
        <w:t>Bla</w:t>
      </w:r>
    </w:p>
    <w:p w:rsidR="009D09CF" w:rsidRPr="009D09CF" w:rsidRDefault="009D09CF" w:rsidP="009D09CF"/>
    <w:sectPr w:rsidR="009D09CF" w:rsidRPr="009D09CF">
      <w:headerReference w:type="default" r:id="rId12"/>
      <w:footerReference w:type="default" r:id="rId13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D78" w:rsidRDefault="00775D78">
      <w:pPr>
        <w:spacing w:after="0" w:line="240" w:lineRule="auto"/>
      </w:pPr>
      <w:r>
        <w:separator/>
      </w:r>
    </w:p>
  </w:endnote>
  <w:endnote w:type="continuationSeparator" w:id="0">
    <w:p w:rsidR="00775D78" w:rsidRDefault="0077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77B" w:rsidRDefault="0024030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590C417D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160655"/>
              <wp:effectExtent l="0" t="0" r="0" b="0"/>
              <wp:wrapNone/>
              <wp:docPr id="87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30C" w:rsidRDefault="0024030C">
                          <w:pPr>
                            <w:pStyle w:val="Sansinterligne"/>
                          </w:pPr>
                          <w:sdt>
                            <w:sdt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t>DI-DOMENICO Tiffany</w:t>
                              </w:r>
                            </w:sdtContent>
                          </w:sdt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32" type="#_x0000_t202" style="position:absolute;margin-left:0;margin-top:0;width:468pt;height:12.65pt;z-index:251678720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" filled="f" stroked="f">
              <v:textbox style="mso-fit-shape-to-text:t" inset=",0,,0">
                <w:txbxContent>
                  <w:p w:rsidR="0024030C" w:rsidRDefault="0024030C">
                    <w:pPr>
                      <w:pStyle w:val="Sansinterligne"/>
                    </w:pPr>
                    <w:sdt>
                      <w:sdtPr>
                        <w:alias w:val="Auteur"/>
                        <w:id w:val="15524260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r>
                          <w:t>DI-DOMENICO Tiffany</w:t>
                        </w:r>
                      </w:sdtContent>
                    </w:sdt>
                    <w:r>
                      <w:tab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editId="77731217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90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30C" w:rsidRDefault="0024030C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297ED7" w:rsidRPr="00297ED7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  <w:lang w:val="fr-FR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6" o:spid="_x0000_s1033" type="#_x0000_t202" style="position:absolute;margin-left:0;margin-top:0;width:36pt;height:54pt;z-index:251679744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JW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mraCVr0C&#10;AADFBQAADgAAAAAAAAAAAAAAAAAuAgAAZHJzL2Uyb0RvYy54bWxQSwECLQAUAAYACAAAACEAA6Gh&#10;g9oAAAAEAQAADwAAAAAAAAAAAAAAAAAXBQAAZHJzL2Rvd25yZXYueG1sUEsFBgAAAAAEAAQA8wAA&#10;AB4GAAAAAA==&#10;" filled="f" stroked="f">
              <v:textbox style="layout-flow:vertical">
                <w:txbxContent>
                  <w:p w:rsidR="0024030C" w:rsidRDefault="0024030C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297ED7" w:rsidRPr="00297ED7">
                      <w:rPr>
                        <w:b/>
                        <w:bCs/>
                        <w:noProof/>
                        <w:color w:val="000000" w:themeColor="text1"/>
                        <w:sz w:val="44"/>
                        <w:lang w:val="fr-FR"/>
                      </w:rPr>
                      <w:t>5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2406A36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58890" cy="8634730"/>
              <wp:effectExtent l="0" t="0" r="635" b="6350"/>
              <wp:wrapNone/>
              <wp:docPr id="9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8890" cy="86347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7A71B73" id="Rectangle 4" o:spid="_x0000_s1026" style="position:absolute;margin-left:0;margin-top:0;width:500.7pt;height:679.9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2DB72CA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18745" cy="5966460"/>
              <wp:effectExtent l="0" t="0" r="0" b="0"/>
              <wp:wrapNone/>
              <wp:docPr id="97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745" cy="5966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546A3D2" id="Rectangle 8" o:spid="_x0000_s1026" style="position:absolute;margin-left:0;margin-top:0;width:9.35pt;height:469.8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73845F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18745" cy="2674620"/>
              <wp:effectExtent l="0" t="0" r="0" b="0"/>
              <wp:wrapNone/>
              <wp:docPr id="101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745" cy="267462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86C548D" id="Rectangle 9" o:spid="_x0000_s1026" style="position:absolute;margin-left:0;margin-top:0;width:9.35pt;height:210.6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" fillcolor="#455f51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D78" w:rsidRDefault="00775D78">
      <w:pPr>
        <w:spacing w:after="0" w:line="240" w:lineRule="auto"/>
      </w:pPr>
      <w:r>
        <w:separator/>
      </w:r>
    </w:p>
  </w:footnote>
  <w:footnote w:type="continuationSeparator" w:id="0">
    <w:p w:rsidR="00775D78" w:rsidRDefault="0077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B63" w:rsidRDefault="00663B63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editId="57DFDAE4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5943600" cy="167005"/>
              <wp:effectExtent l="0" t="0" r="0" b="0"/>
              <wp:wrapNone/>
              <wp:docPr id="105" name="Zone de texte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167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B63" w:rsidRDefault="0024030C" w:rsidP="0024030C">
                          <w:pPr>
                            <w:pStyle w:val="Sansinterligne"/>
                            <w:tabs>
                              <w:tab w:val="left" w:pos="8364"/>
                            </w:tabs>
                          </w:pPr>
                          <w:r>
                            <w:t>CPNV</w:t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TIME \@ "dd/MM/yyyy" </w:instrText>
                          </w:r>
                          <w:r>
                            <w:fldChar w:fldCharType="separate"/>
                          </w:r>
                          <w:r w:rsidR="00FB2E77">
                            <w:rPr>
                              <w:noProof/>
                            </w:rPr>
                            <w:t>09/05/2018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05" o:spid="_x0000_s1031" type="#_x0000_t202" style="position:absolute;margin-left:0;margin-top:0;width:468pt;height:13.15pt;z-index:251673600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" filled="f" stroked="f" strokeweight=".5pt">
              <v:textbox style="mso-fit-shape-to-text:t" inset="0,0,0,0">
                <w:txbxContent>
                  <w:p w:rsidR="00663B63" w:rsidRDefault="0024030C" w:rsidP="0024030C">
                    <w:pPr>
                      <w:pStyle w:val="Sansinterligne"/>
                      <w:tabs>
                        <w:tab w:val="left" w:pos="8364"/>
                      </w:tabs>
                    </w:pPr>
                    <w:r>
                      <w:t>CPNV</w:t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TIME \@ "dd/MM/yyyy" </w:instrText>
                    </w:r>
                    <w:r>
                      <w:fldChar w:fldCharType="separate"/>
                    </w:r>
                    <w:r w:rsidR="00FB2E77">
                      <w:rPr>
                        <w:noProof/>
                      </w:rPr>
                      <w:t>09/05/2018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editId="41DD326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55715" cy="8641080"/>
              <wp:effectExtent l="0" t="0" r="3810" b="0"/>
              <wp:wrapNone/>
              <wp:docPr id="10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5715" cy="864108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6237F9A" id="Rectangle 4" o:spid="_x0000_s1026" style="position:absolute;margin-left:0;margin-top:0;width:500.45pt;height:680.4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5DE3372A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18745" cy="5966460"/>
              <wp:effectExtent l="0" t="0" r="0" b="0"/>
              <wp:wrapNone/>
              <wp:docPr id="11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745" cy="5966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4F7B795" id="Rectangle 8" o:spid="_x0000_s1026" style="position:absolute;margin-left:0;margin-top:0;width:9.35pt;height:469.8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editId="70C8245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18745" cy="2674620"/>
              <wp:effectExtent l="0" t="0" r="0" b="0"/>
              <wp:wrapNone/>
              <wp:docPr id="11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745" cy="267462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6693356" id="Rectangle 9" o:spid="_x0000_s1026" style="position:absolute;margin-left:0;margin-top:0;width:9.35pt;height:210.6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" fillcolor="#455f51 [3215]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0F27"/>
    <w:multiLevelType w:val="multilevel"/>
    <w:tmpl w:val="4D74BB9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63"/>
    <w:rsid w:val="0004277B"/>
    <w:rsid w:val="0024030C"/>
    <w:rsid w:val="00297ED7"/>
    <w:rsid w:val="00663B63"/>
    <w:rsid w:val="00775D78"/>
    <w:rsid w:val="009D09CF"/>
    <w:rsid w:val="00FB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DB2408"/>
  <w15:docId w15:val="{986D4EB0-73E9-4935-AAF4-34F71AB3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ED7"/>
    <w:pPr>
      <w:spacing w:line="288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D09CF"/>
    <w:pPr>
      <w:keepNext/>
      <w:keepLines/>
      <w:numPr>
        <w:numId w:val="1"/>
      </w:numPr>
      <w:pBdr>
        <w:bottom w:val="single" w:sz="12" w:space="1" w:color="549E39" w:themeColor="accent1"/>
      </w:pBd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3E762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2E7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029676" w:themeColor="accent4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numPr>
        <w:ilvl w:val="2"/>
        <w:numId w:val="1"/>
      </w:numPr>
      <w:spacing w:before="60" w:after="0" w:line="240" w:lineRule="auto"/>
      <w:outlineLvl w:val="2"/>
    </w:pPr>
    <w:rPr>
      <w:rFonts w:eastAsiaTheme="majorEastAsia" w:cstheme="majorBidi"/>
      <w:b/>
      <w:bCs/>
      <w:caps/>
      <w:color w:val="455F51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549E39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  <w:color w:val="3E762A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b/>
      <w:iCs/>
      <w:color w:val="455F51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E762A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09CF"/>
    <w:rPr>
      <w:rFonts w:asciiTheme="majorHAnsi" w:eastAsiaTheme="majorEastAsia" w:hAnsiTheme="majorHAnsi" w:cstheme="majorBidi"/>
      <w:bCs/>
      <w:caps/>
      <w:color w:val="3E762A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B2E77"/>
    <w:rPr>
      <w:rFonts w:asciiTheme="majorHAnsi" w:eastAsiaTheme="majorEastAsia" w:hAnsiTheme="majorHAnsi" w:cstheme="majorBidi"/>
      <w:bCs/>
      <w:color w:val="029676" w:themeColor="accent4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455F51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549E39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3E762A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455F51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3E762A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549E39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55F51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455F51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549E39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549E39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455F51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549E39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55F51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8AB833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8AB833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2A4F1C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  <w:rPr>
      <w:color w:val="3E762A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1">
    <w:name w:val="toc 1"/>
    <w:basedOn w:val="Normal"/>
    <w:next w:val="Normal"/>
    <w:autoRedefine/>
    <w:uiPriority w:val="39"/>
    <w:unhideWhenUsed/>
    <w:rsid w:val="00297ED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97ED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97ED7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ffany.di-domenico\AppData\Roaming\Microsoft\Templates\Rapport%20(cr&#233;ation%20Essent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BE"/>
    <w:rsid w:val="00227FDC"/>
    <w:rsid w:val="00EF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0CBE"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0CBE"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0CBE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F015D7314814E4EA4533195DE1BE1E3">
    <w:name w:val="EF015D7314814E4EA4533195DE1BE1E3"/>
  </w:style>
  <w:style w:type="paragraph" w:customStyle="1" w:styleId="0726EB3D0E824468AEF51C2F93FC94EC">
    <w:name w:val="0726EB3D0E824468AEF51C2F93FC94EC"/>
  </w:style>
  <w:style w:type="character" w:customStyle="1" w:styleId="Titre1Car">
    <w:name w:val="Titre 1 Car"/>
    <w:basedOn w:val="Policepardfaut"/>
    <w:link w:val="Titre1"/>
    <w:uiPriority w:val="9"/>
    <w:rsid w:val="00EF0CBE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F0CB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F0CBE"/>
    <w:rPr>
      <w:rFonts w:eastAsiaTheme="majorEastAsia" w:cstheme="majorBidi"/>
      <w:b/>
      <w:bCs/>
      <w:caps/>
      <w:color w:val="44546A" w:themeColor="text2"/>
    </w:rPr>
  </w:style>
  <w:style w:type="paragraph" w:customStyle="1" w:styleId="0CC6F1121DF648AFAE93286F9C5D8347">
    <w:name w:val="0CC6F1121DF648AFAE93286F9C5D8347"/>
  </w:style>
  <w:style w:type="paragraph" w:customStyle="1" w:styleId="8C977366E1EF45D394CDFDDFB909AEB4">
    <w:name w:val="8C977366E1EF45D394CDFDDFB909AEB4"/>
    <w:rsid w:val="00EF0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ssential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43874B-9359-4592-B0DC-4ADDD7E1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(création Essentiel).dotx</Template>
  <TotalTime>26</TotalTime>
  <Pages>6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 Cosplayers</vt:lpstr>
    </vt:vector>
  </TitlesOfParts>
  <Company>CPNV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Cosplayers</dc:title>
  <dc:subject>Tiffany Di Domenico</dc:subject>
  <dc:creator>DI-DOMENICO Tiffany</dc:creator>
  <cp:keywords/>
  <cp:lastModifiedBy>DI-DOMENICO Tiffany</cp:lastModifiedBy>
  <cp:revision>4</cp:revision>
  <dcterms:created xsi:type="dcterms:W3CDTF">2018-05-09T08:56:00Z</dcterms:created>
  <dcterms:modified xsi:type="dcterms:W3CDTF">2018-05-09T09:26:00Z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