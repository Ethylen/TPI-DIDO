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81280"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030C" w:rsidRDefault="0024030C"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812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24030C" w:rsidRDefault="0024030C"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9536"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663B63" w:rsidP="00A175C9">
                                <w:r>
                                  <w:t xml:space="preserve">Plateforme web permettant aux </w:t>
                                </w:r>
                                <w:proofErr w:type="spellStart"/>
                                <w:r>
                                  <w:t>cosplayers</w:t>
                                </w:r>
                                <w:proofErr w:type="spellEnd"/>
                                <w:r>
                                  <w:t xml:space="preserve"> de gérer ses identités virtuelles.</w:t>
                                </w:r>
                              </w:p>
                              <w:p w:rsidR="00663B63" w:rsidRDefault="00663B63"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9536;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04277B" w:rsidRDefault="00663B63" w:rsidP="00A175C9">
                          <w:r>
                            <w:t xml:space="preserve">Plateforme web permettant aux </w:t>
                          </w:r>
                          <w:proofErr w:type="spellStart"/>
                          <w:r>
                            <w:t>cosplayers</w:t>
                          </w:r>
                          <w:proofErr w:type="spellEnd"/>
                          <w:r>
                            <w:t xml:space="preserve"> de gérer ses identités virtuelles.</w:t>
                          </w:r>
                        </w:p>
                        <w:p w:rsidR="00663B63" w:rsidRDefault="00663B63"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72064"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B8758F"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663B63">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7206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04277B" w:rsidRDefault="002F49D2"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663B63">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8992"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04277B" w:rsidRDefault="0004277B"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8992;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04277B" w:rsidRDefault="0004277B"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52608"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B8758F"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663B63">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52608;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04277B" w:rsidRDefault="002F49D2"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663B63">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3B9BD1F" id="Rectangle 9" o:spid="_x0000_s1026" style="position:absolute;margin-left:0;margin-top:0;width:10.1pt;height:222.3pt;z-index:25166489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60800"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0466DCCC" id="Rectangle 8" o:spid="_x0000_s1026" style="position:absolute;margin-left:0;margin-top:0;width:10.1pt;height:495.9pt;z-index:251660800;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FEAD0C" id="Rectangle 4" o:spid="_x0000_s1026" style="position:absolute;margin-left:0;margin-top:0;width:538.55pt;height:718.2pt;z-index:25165670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0501B7"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3645559" w:history="1">
            <w:r w:rsidR="000501B7" w:rsidRPr="001A7AAF">
              <w:rPr>
                <w:rStyle w:val="Lienhypertexte"/>
                <w:noProof/>
              </w:rPr>
              <w:t>1</w:t>
            </w:r>
            <w:r w:rsidR="000501B7">
              <w:rPr>
                <w:noProof/>
                <w:sz w:val="22"/>
              </w:rPr>
              <w:tab/>
            </w:r>
            <w:r w:rsidR="000501B7" w:rsidRPr="001A7AAF">
              <w:rPr>
                <w:rStyle w:val="Lienhypertexte"/>
                <w:noProof/>
              </w:rPr>
              <w:t>Analyse préliminaire</w:t>
            </w:r>
            <w:r w:rsidR="000501B7">
              <w:rPr>
                <w:noProof/>
                <w:webHidden/>
              </w:rPr>
              <w:tab/>
            </w:r>
            <w:r w:rsidR="000501B7">
              <w:rPr>
                <w:noProof/>
                <w:webHidden/>
              </w:rPr>
              <w:fldChar w:fldCharType="begin"/>
            </w:r>
            <w:r w:rsidR="000501B7">
              <w:rPr>
                <w:noProof/>
                <w:webHidden/>
              </w:rPr>
              <w:instrText xml:space="preserve"> PAGEREF _Toc513645559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0" w:history="1">
            <w:r w:rsidR="000501B7" w:rsidRPr="001A7AAF">
              <w:rPr>
                <w:rStyle w:val="Lienhypertexte"/>
                <w:noProof/>
              </w:rPr>
              <w:t>1.1</w:t>
            </w:r>
            <w:r w:rsidR="000501B7">
              <w:rPr>
                <w:noProof/>
                <w:sz w:val="22"/>
              </w:rPr>
              <w:tab/>
            </w:r>
            <w:r w:rsidR="000501B7" w:rsidRPr="001A7AAF">
              <w:rPr>
                <w:rStyle w:val="Lienhypertexte"/>
                <w:noProof/>
              </w:rPr>
              <w:t>Introduction</w:t>
            </w:r>
            <w:r w:rsidR="000501B7">
              <w:rPr>
                <w:noProof/>
                <w:webHidden/>
              </w:rPr>
              <w:tab/>
            </w:r>
            <w:r w:rsidR="000501B7">
              <w:rPr>
                <w:noProof/>
                <w:webHidden/>
              </w:rPr>
              <w:fldChar w:fldCharType="begin"/>
            </w:r>
            <w:r w:rsidR="000501B7">
              <w:rPr>
                <w:noProof/>
                <w:webHidden/>
              </w:rPr>
              <w:instrText xml:space="preserve"> PAGEREF _Toc513645560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1" w:history="1">
            <w:r w:rsidR="000501B7" w:rsidRPr="001A7AAF">
              <w:rPr>
                <w:rStyle w:val="Lienhypertexte"/>
                <w:noProof/>
              </w:rPr>
              <w:t>1.2</w:t>
            </w:r>
            <w:r w:rsidR="000501B7">
              <w:rPr>
                <w:noProof/>
                <w:sz w:val="22"/>
              </w:rPr>
              <w:tab/>
            </w:r>
            <w:r w:rsidR="000501B7" w:rsidRPr="001A7AAF">
              <w:rPr>
                <w:rStyle w:val="Lienhypertexte"/>
                <w:noProof/>
              </w:rPr>
              <w:t>Organisation</w:t>
            </w:r>
            <w:r w:rsidR="000501B7">
              <w:rPr>
                <w:noProof/>
                <w:webHidden/>
              </w:rPr>
              <w:tab/>
            </w:r>
            <w:r w:rsidR="000501B7">
              <w:rPr>
                <w:noProof/>
                <w:webHidden/>
              </w:rPr>
              <w:fldChar w:fldCharType="begin"/>
            </w:r>
            <w:r w:rsidR="000501B7">
              <w:rPr>
                <w:noProof/>
                <w:webHidden/>
              </w:rPr>
              <w:instrText xml:space="preserve"> PAGEREF _Toc513645561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2" w:history="1">
            <w:r w:rsidR="000501B7" w:rsidRPr="001A7AAF">
              <w:rPr>
                <w:rStyle w:val="Lienhypertexte"/>
                <w:noProof/>
              </w:rPr>
              <w:t>1.3</w:t>
            </w:r>
            <w:r w:rsidR="000501B7">
              <w:rPr>
                <w:noProof/>
                <w:sz w:val="22"/>
              </w:rPr>
              <w:tab/>
            </w:r>
            <w:r w:rsidR="000501B7" w:rsidRPr="001A7AAF">
              <w:rPr>
                <w:rStyle w:val="Lienhypertexte"/>
                <w:noProof/>
              </w:rPr>
              <w:t>Objectifs</w:t>
            </w:r>
            <w:r w:rsidR="000501B7">
              <w:rPr>
                <w:noProof/>
                <w:webHidden/>
              </w:rPr>
              <w:tab/>
            </w:r>
            <w:r w:rsidR="000501B7">
              <w:rPr>
                <w:noProof/>
                <w:webHidden/>
              </w:rPr>
              <w:fldChar w:fldCharType="begin"/>
            </w:r>
            <w:r w:rsidR="000501B7">
              <w:rPr>
                <w:noProof/>
                <w:webHidden/>
              </w:rPr>
              <w:instrText xml:space="preserve"> PAGEREF _Toc513645562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3" w:history="1">
            <w:r w:rsidR="000501B7" w:rsidRPr="001A7AAF">
              <w:rPr>
                <w:rStyle w:val="Lienhypertexte"/>
                <w:noProof/>
              </w:rPr>
              <w:t>1.4</w:t>
            </w:r>
            <w:r w:rsidR="000501B7">
              <w:rPr>
                <w:noProof/>
                <w:sz w:val="22"/>
              </w:rPr>
              <w:tab/>
            </w:r>
            <w:r w:rsidR="000501B7" w:rsidRPr="001A7AAF">
              <w:rPr>
                <w:rStyle w:val="Lienhypertexte"/>
                <w:noProof/>
              </w:rPr>
              <w:t>Planification initiale</w:t>
            </w:r>
            <w:r w:rsidR="000501B7">
              <w:rPr>
                <w:noProof/>
                <w:webHidden/>
              </w:rPr>
              <w:tab/>
            </w:r>
            <w:r w:rsidR="000501B7">
              <w:rPr>
                <w:noProof/>
                <w:webHidden/>
              </w:rPr>
              <w:fldChar w:fldCharType="begin"/>
            </w:r>
            <w:r w:rsidR="000501B7">
              <w:rPr>
                <w:noProof/>
                <w:webHidden/>
              </w:rPr>
              <w:instrText xml:space="preserve"> PAGEREF _Toc513645563 \h </w:instrText>
            </w:r>
            <w:r w:rsidR="000501B7">
              <w:rPr>
                <w:noProof/>
                <w:webHidden/>
              </w:rPr>
            </w:r>
            <w:r w:rsidR="000501B7">
              <w:rPr>
                <w:noProof/>
                <w:webHidden/>
              </w:rPr>
              <w:fldChar w:fldCharType="separate"/>
            </w:r>
            <w:r w:rsidR="00A14A11">
              <w:rPr>
                <w:noProof/>
                <w:webHidden/>
              </w:rPr>
              <w:t>4</w:t>
            </w:r>
            <w:r w:rsidR="000501B7">
              <w:rPr>
                <w:noProof/>
                <w:webHidden/>
              </w:rPr>
              <w:fldChar w:fldCharType="end"/>
            </w:r>
          </w:hyperlink>
        </w:p>
        <w:p w:rsidR="000501B7" w:rsidRDefault="00B8758F">
          <w:pPr>
            <w:pStyle w:val="TM1"/>
            <w:tabs>
              <w:tab w:val="left" w:pos="440"/>
              <w:tab w:val="right" w:leader="dot" w:pos="9797"/>
            </w:tabs>
            <w:rPr>
              <w:noProof/>
              <w:sz w:val="22"/>
            </w:rPr>
          </w:pPr>
          <w:hyperlink w:anchor="_Toc513645564" w:history="1">
            <w:r w:rsidR="000501B7" w:rsidRPr="001A7AAF">
              <w:rPr>
                <w:rStyle w:val="Lienhypertexte"/>
                <w:noProof/>
              </w:rPr>
              <w:t>2</w:t>
            </w:r>
            <w:r w:rsidR="000501B7">
              <w:rPr>
                <w:noProof/>
                <w:sz w:val="22"/>
              </w:rPr>
              <w:tab/>
            </w:r>
            <w:r w:rsidR="000501B7" w:rsidRPr="001A7AAF">
              <w:rPr>
                <w:rStyle w:val="Lienhypertexte"/>
                <w:noProof/>
              </w:rPr>
              <w:t>Analyse / Conception</w:t>
            </w:r>
            <w:r w:rsidR="000501B7">
              <w:rPr>
                <w:noProof/>
                <w:webHidden/>
              </w:rPr>
              <w:tab/>
            </w:r>
            <w:r w:rsidR="000501B7">
              <w:rPr>
                <w:noProof/>
                <w:webHidden/>
              </w:rPr>
              <w:fldChar w:fldCharType="begin"/>
            </w:r>
            <w:r w:rsidR="000501B7">
              <w:rPr>
                <w:noProof/>
                <w:webHidden/>
              </w:rPr>
              <w:instrText xml:space="preserve"> PAGEREF _Toc513645564 \h </w:instrText>
            </w:r>
            <w:r w:rsidR="000501B7">
              <w:rPr>
                <w:noProof/>
                <w:webHidden/>
              </w:rPr>
            </w:r>
            <w:r w:rsidR="000501B7">
              <w:rPr>
                <w:noProof/>
                <w:webHidden/>
              </w:rPr>
              <w:fldChar w:fldCharType="separate"/>
            </w:r>
            <w:r w:rsidR="00A14A11">
              <w:rPr>
                <w:noProof/>
                <w:webHidden/>
              </w:rPr>
              <w:t>5</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5" w:history="1">
            <w:r w:rsidR="000501B7" w:rsidRPr="001A7AAF">
              <w:rPr>
                <w:rStyle w:val="Lienhypertexte"/>
                <w:noProof/>
              </w:rPr>
              <w:t>2.1</w:t>
            </w:r>
            <w:r w:rsidR="000501B7">
              <w:rPr>
                <w:noProof/>
                <w:sz w:val="22"/>
              </w:rPr>
              <w:tab/>
            </w:r>
            <w:r w:rsidR="000501B7" w:rsidRPr="001A7AAF">
              <w:rPr>
                <w:rStyle w:val="Lienhypertexte"/>
                <w:noProof/>
              </w:rPr>
              <w:t>Concept</w:t>
            </w:r>
            <w:r w:rsidR="000501B7">
              <w:rPr>
                <w:noProof/>
                <w:webHidden/>
              </w:rPr>
              <w:tab/>
            </w:r>
            <w:r w:rsidR="000501B7">
              <w:rPr>
                <w:noProof/>
                <w:webHidden/>
              </w:rPr>
              <w:fldChar w:fldCharType="begin"/>
            </w:r>
            <w:r w:rsidR="000501B7">
              <w:rPr>
                <w:noProof/>
                <w:webHidden/>
              </w:rPr>
              <w:instrText xml:space="preserve"> PAGEREF _Toc513645565 \h </w:instrText>
            </w:r>
            <w:r w:rsidR="000501B7">
              <w:rPr>
                <w:noProof/>
                <w:webHidden/>
              </w:rPr>
            </w:r>
            <w:r w:rsidR="000501B7">
              <w:rPr>
                <w:noProof/>
                <w:webHidden/>
              </w:rPr>
              <w:fldChar w:fldCharType="separate"/>
            </w:r>
            <w:r w:rsidR="00A14A11">
              <w:rPr>
                <w:noProof/>
                <w:webHidden/>
              </w:rPr>
              <w:t>5</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6" w:history="1">
            <w:r w:rsidR="000501B7" w:rsidRPr="001A7AAF">
              <w:rPr>
                <w:rStyle w:val="Lienhypertexte"/>
                <w:noProof/>
              </w:rPr>
              <w:t>2.2</w:t>
            </w:r>
            <w:r w:rsidR="000501B7">
              <w:rPr>
                <w:noProof/>
                <w:sz w:val="22"/>
              </w:rPr>
              <w:tab/>
            </w:r>
            <w:r w:rsidR="000501B7" w:rsidRPr="001A7AAF">
              <w:rPr>
                <w:rStyle w:val="Lienhypertexte"/>
                <w:noProof/>
              </w:rPr>
              <w:t>Stratégie de test</w:t>
            </w:r>
            <w:r w:rsidR="000501B7">
              <w:rPr>
                <w:noProof/>
                <w:webHidden/>
              </w:rPr>
              <w:tab/>
            </w:r>
            <w:r w:rsidR="000501B7">
              <w:rPr>
                <w:noProof/>
                <w:webHidden/>
              </w:rPr>
              <w:fldChar w:fldCharType="begin"/>
            </w:r>
            <w:r w:rsidR="000501B7">
              <w:rPr>
                <w:noProof/>
                <w:webHidden/>
              </w:rPr>
              <w:instrText xml:space="preserve"> PAGEREF _Toc513645566 \h </w:instrText>
            </w:r>
            <w:r w:rsidR="000501B7">
              <w:rPr>
                <w:noProof/>
                <w:webHidden/>
              </w:rPr>
            </w:r>
            <w:r w:rsidR="000501B7">
              <w:rPr>
                <w:noProof/>
                <w:webHidden/>
              </w:rPr>
              <w:fldChar w:fldCharType="separate"/>
            </w:r>
            <w:r w:rsidR="00A14A11">
              <w:rPr>
                <w:noProof/>
                <w:webHidden/>
              </w:rPr>
              <w:t>7</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7" w:history="1">
            <w:r w:rsidR="000501B7" w:rsidRPr="001A7AAF">
              <w:rPr>
                <w:rStyle w:val="Lienhypertexte"/>
                <w:noProof/>
              </w:rPr>
              <w:t>2.3</w:t>
            </w:r>
            <w:r w:rsidR="000501B7">
              <w:rPr>
                <w:noProof/>
                <w:sz w:val="22"/>
              </w:rPr>
              <w:tab/>
            </w:r>
            <w:r w:rsidR="000501B7" w:rsidRPr="001A7AAF">
              <w:rPr>
                <w:rStyle w:val="Lienhypertexte"/>
                <w:noProof/>
              </w:rPr>
              <w:t>Risques techniques</w:t>
            </w:r>
            <w:r w:rsidR="000501B7">
              <w:rPr>
                <w:noProof/>
                <w:webHidden/>
              </w:rPr>
              <w:tab/>
            </w:r>
            <w:r w:rsidR="000501B7">
              <w:rPr>
                <w:noProof/>
                <w:webHidden/>
              </w:rPr>
              <w:fldChar w:fldCharType="begin"/>
            </w:r>
            <w:r w:rsidR="000501B7">
              <w:rPr>
                <w:noProof/>
                <w:webHidden/>
              </w:rPr>
              <w:instrText xml:space="preserve"> PAGEREF _Toc513645567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8" w:history="1">
            <w:r w:rsidR="000501B7" w:rsidRPr="001A7AAF">
              <w:rPr>
                <w:rStyle w:val="Lienhypertexte"/>
                <w:noProof/>
              </w:rPr>
              <w:t>2.4</w:t>
            </w:r>
            <w:r w:rsidR="000501B7">
              <w:rPr>
                <w:noProof/>
                <w:sz w:val="22"/>
              </w:rPr>
              <w:tab/>
            </w:r>
            <w:r w:rsidR="000501B7" w:rsidRPr="001A7AAF">
              <w:rPr>
                <w:rStyle w:val="Lienhypertexte"/>
                <w:noProof/>
              </w:rPr>
              <w:t>Planification</w:t>
            </w:r>
            <w:r w:rsidR="000501B7">
              <w:rPr>
                <w:noProof/>
                <w:webHidden/>
              </w:rPr>
              <w:tab/>
            </w:r>
            <w:r w:rsidR="000501B7">
              <w:rPr>
                <w:noProof/>
                <w:webHidden/>
              </w:rPr>
              <w:fldChar w:fldCharType="begin"/>
            </w:r>
            <w:r w:rsidR="000501B7">
              <w:rPr>
                <w:noProof/>
                <w:webHidden/>
              </w:rPr>
              <w:instrText xml:space="preserve"> PAGEREF _Toc513645568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69" w:history="1">
            <w:r w:rsidR="000501B7" w:rsidRPr="001A7AAF">
              <w:rPr>
                <w:rStyle w:val="Lienhypertexte"/>
                <w:noProof/>
              </w:rPr>
              <w:t>2.5</w:t>
            </w:r>
            <w:r w:rsidR="000501B7">
              <w:rPr>
                <w:noProof/>
                <w:sz w:val="22"/>
              </w:rPr>
              <w:tab/>
            </w:r>
            <w:r w:rsidR="000501B7" w:rsidRPr="001A7AAF">
              <w:rPr>
                <w:rStyle w:val="Lienhypertexte"/>
                <w:noProof/>
              </w:rPr>
              <w:t>Dossier de conception</w:t>
            </w:r>
            <w:r w:rsidR="000501B7">
              <w:rPr>
                <w:noProof/>
                <w:webHidden/>
              </w:rPr>
              <w:tab/>
            </w:r>
            <w:r w:rsidR="000501B7">
              <w:rPr>
                <w:noProof/>
                <w:webHidden/>
              </w:rPr>
              <w:fldChar w:fldCharType="begin"/>
            </w:r>
            <w:r w:rsidR="000501B7">
              <w:rPr>
                <w:noProof/>
                <w:webHidden/>
              </w:rPr>
              <w:instrText xml:space="preserve"> PAGEREF _Toc513645569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1"/>
            <w:tabs>
              <w:tab w:val="left" w:pos="440"/>
              <w:tab w:val="right" w:leader="dot" w:pos="9797"/>
            </w:tabs>
            <w:rPr>
              <w:noProof/>
              <w:sz w:val="22"/>
            </w:rPr>
          </w:pPr>
          <w:hyperlink w:anchor="_Toc513645570" w:history="1">
            <w:r w:rsidR="000501B7" w:rsidRPr="001A7AAF">
              <w:rPr>
                <w:rStyle w:val="Lienhypertexte"/>
                <w:noProof/>
              </w:rPr>
              <w:t>3</w:t>
            </w:r>
            <w:r w:rsidR="000501B7">
              <w:rPr>
                <w:noProof/>
                <w:sz w:val="22"/>
              </w:rPr>
              <w:tab/>
            </w:r>
            <w:r w:rsidR="000501B7" w:rsidRPr="001A7AAF">
              <w:rPr>
                <w:rStyle w:val="Lienhypertexte"/>
                <w:noProof/>
              </w:rPr>
              <w:t>Réalisation</w:t>
            </w:r>
            <w:r w:rsidR="000501B7">
              <w:rPr>
                <w:noProof/>
                <w:webHidden/>
              </w:rPr>
              <w:tab/>
            </w:r>
            <w:r w:rsidR="000501B7">
              <w:rPr>
                <w:noProof/>
                <w:webHidden/>
              </w:rPr>
              <w:fldChar w:fldCharType="begin"/>
            </w:r>
            <w:r w:rsidR="000501B7">
              <w:rPr>
                <w:noProof/>
                <w:webHidden/>
              </w:rPr>
              <w:instrText xml:space="preserve"> PAGEREF _Toc513645570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1" w:history="1">
            <w:r w:rsidR="000501B7" w:rsidRPr="001A7AAF">
              <w:rPr>
                <w:rStyle w:val="Lienhypertexte"/>
                <w:noProof/>
              </w:rPr>
              <w:t>3.1</w:t>
            </w:r>
            <w:r w:rsidR="000501B7">
              <w:rPr>
                <w:noProof/>
                <w:sz w:val="22"/>
              </w:rPr>
              <w:tab/>
            </w:r>
            <w:r w:rsidR="000501B7" w:rsidRPr="001A7AAF">
              <w:rPr>
                <w:rStyle w:val="Lienhypertexte"/>
                <w:noProof/>
              </w:rPr>
              <w:t>Dossier de réalisation</w:t>
            </w:r>
            <w:r w:rsidR="000501B7">
              <w:rPr>
                <w:noProof/>
                <w:webHidden/>
              </w:rPr>
              <w:tab/>
            </w:r>
            <w:r w:rsidR="000501B7">
              <w:rPr>
                <w:noProof/>
                <w:webHidden/>
              </w:rPr>
              <w:fldChar w:fldCharType="begin"/>
            </w:r>
            <w:r w:rsidR="000501B7">
              <w:rPr>
                <w:noProof/>
                <w:webHidden/>
              </w:rPr>
              <w:instrText xml:space="preserve"> PAGEREF _Toc513645571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2" w:history="1">
            <w:r w:rsidR="000501B7" w:rsidRPr="001A7AAF">
              <w:rPr>
                <w:rStyle w:val="Lienhypertexte"/>
                <w:noProof/>
              </w:rPr>
              <w:t>3.2</w:t>
            </w:r>
            <w:r w:rsidR="000501B7">
              <w:rPr>
                <w:noProof/>
                <w:sz w:val="22"/>
              </w:rPr>
              <w:tab/>
            </w:r>
            <w:r w:rsidR="000501B7" w:rsidRPr="001A7AAF">
              <w:rPr>
                <w:rStyle w:val="Lienhypertexte"/>
                <w:noProof/>
              </w:rPr>
              <w:t>Description des tests effectués</w:t>
            </w:r>
            <w:r w:rsidR="000501B7">
              <w:rPr>
                <w:noProof/>
                <w:webHidden/>
              </w:rPr>
              <w:tab/>
            </w:r>
            <w:r w:rsidR="000501B7">
              <w:rPr>
                <w:noProof/>
                <w:webHidden/>
              </w:rPr>
              <w:fldChar w:fldCharType="begin"/>
            </w:r>
            <w:r w:rsidR="000501B7">
              <w:rPr>
                <w:noProof/>
                <w:webHidden/>
              </w:rPr>
              <w:instrText xml:space="preserve"> PAGEREF _Toc513645572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3" w:history="1">
            <w:r w:rsidR="000501B7" w:rsidRPr="001A7AAF">
              <w:rPr>
                <w:rStyle w:val="Lienhypertexte"/>
                <w:noProof/>
              </w:rPr>
              <w:t>3.3</w:t>
            </w:r>
            <w:r w:rsidR="000501B7">
              <w:rPr>
                <w:noProof/>
                <w:sz w:val="22"/>
              </w:rPr>
              <w:tab/>
            </w:r>
            <w:r w:rsidR="000501B7" w:rsidRPr="001A7AAF">
              <w:rPr>
                <w:rStyle w:val="Lienhypertexte"/>
                <w:noProof/>
              </w:rPr>
              <w:t>Erreurs restantes</w:t>
            </w:r>
            <w:r w:rsidR="000501B7">
              <w:rPr>
                <w:noProof/>
                <w:webHidden/>
              </w:rPr>
              <w:tab/>
            </w:r>
            <w:r w:rsidR="000501B7">
              <w:rPr>
                <w:noProof/>
                <w:webHidden/>
              </w:rPr>
              <w:fldChar w:fldCharType="begin"/>
            </w:r>
            <w:r w:rsidR="000501B7">
              <w:rPr>
                <w:noProof/>
                <w:webHidden/>
              </w:rPr>
              <w:instrText xml:space="preserve"> PAGEREF _Toc513645573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4" w:history="1">
            <w:r w:rsidR="000501B7" w:rsidRPr="001A7AAF">
              <w:rPr>
                <w:rStyle w:val="Lienhypertexte"/>
                <w:noProof/>
              </w:rPr>
              <w:t>3.4</w:t>
            </w:r>
            <w:r w:rsidR="000501B7">
              <w:rPr>
                <w:noProof/>
                <w:sz w:val="22"/>
              </w:rPr>
              <w:tab/>
            </w:r>
            <w:r w:rsidR="000501B7" w:rsidRPr="001A7AAF">
              <w:rPr>
                <w:rStyle w:val="Lienhypertexte"/>
                <w:noProof/>
              </w:rPr>
              <w:t>Liste des documents fournis</w:t>
            </w:r>
            <w:r w:rsidR="000501B7">
              <w:rPr>
                <w:noProof/>
                <w:webHidden/>
              </w:rPr>
              <w:tab/>
            </w:r>
            <w:r w:rsidR="000501B7">
              <w:rPr>
                <w:noProof/>
                <w:webHidden/>
              </w:rPr>
              <w:fldChar w:fldCharType="begin"/>
            </w:r>
            <w:r w:rsidR="000501B7">
              <w:rPr>
                <w:noProof/>
                <w:webHidden/>
              </w:rPr>
              <w:instrText xml:space="preserve"> PAGEREF _Toc513645574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1"/>
            <w:tabs>
              <w:tab w:val="left" w:pos="440"/>
              <w:tab w:val="right" w:leader="dot" w:pos="9797"/>
            </w:tabs>
            <w:rPr>
              <w:noProof/>
              <w:sz w:val="22"/>
            </w:rPr>
          </w:pPr>
          <w:hyperlink w:anchor="_Toc513645575" w:history="1">
            <w:r w:rsidR="000501B7" w:rsidRPr="001A7AAF">
              <w:rPr>
                <w:rStyle w:val="Lienhypertexte"/>
                <w:noProof/>
              </w:rPr>
              <w:t>4</w:t>
            </w:r>
            <w:r w:rsidR="000501B7">
              <w:rPr>
                <w:noProof/>
                <w:sz w:val="22"/>
              </w:rPr>
              <w:tab/>
            </w:r>
            <w:r w:rsidR="000501B7" w:rsidRPr="001A7AAF">
              <w:rPr>
                <w:rStyle w:val="Lienhypertexte"/>
                <w:noProof/>
              </w:rPr>
              <w:t>Conclusion</w:t>
            </w:r>
            <w:r w:rsidR="000501B7">
              <w:rPr>
                <w:noProof/>
                <w:webHidden/>
              </w:rPr>
              <w:tab/>
            </w:r>
            <w:r w:rsidR="000501B7">
              <w:rPr>
                <w:noProof/>
                <w:webHidden/>
              </w:rPr>
              <w:fldChar w:fldCharType="begin"/>
            </w:r>
            <w:r w:rsidR="000501B7">
              <w:rPr>
                <w:noProof/>
                <w:webHidden/>
              </w:rPr>
              <w:instrText xml:space="preserve"> PAGEREF _Toc513645575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B8758F">
          <w:pPr>
            <w:pStyle w:val="TM1"/>
            <w:tabs>
              <w:tab w:val="left" w:pos="440"/>
              <w:tab w:val="right" w:leader="dot" w:pos="9797"/>
            </w:tabs>
            <w:rPr>
              <w:noProof/>
              <w:sz w:val="22"/>
            </w:rPr>
          </w:pPr>
          <w:hyperlink w:anchor="_Toc513645576" w:history="1">
            <w:r w:rsidR="000501B7" w:rsidRPr="001A7AAF">
              <w:rPr>
                <w:rStyle w:val="Lienhypertexte"/>
                <w:noProof/>
              </w:rPr>
              <w:t>5</w:t>
            </w:r>
            <w:r w:rsidR="000501B7">
              <w:rPr>
                <w:noProof/>
                <w:sz w:val="22"/>
              </w:rPr>
              <w:tab/>
            </w:r>
            <w:r w:rsidR="000501B7" w:rsidRPr="001A7AAF">
              <w:rPr>
                <w:rStyle w:val="Lienhypertexte"/>
                <w:noProof/>
              </w:rPr>
              <w:t>Annexes</w:t>
            </w:r>
            <w:r w:rsidR="000501B7">
              <w:rPr>
                <w:noProof/>
                <w:webHidden/>
              </w:rPr>
              <w:tab/>
            </w:r>
            <w:r w:rsidR="000501B7">
              <w:rPr>
                <w:noProof/>
                <w:webHidden/>
              </w:rPr>
              <w:fldChar w:fldCharType="begin"/>
            </w:r>
            <w:r w:rsidR="000501B7">
              <w:rPr>
                <w:noProof/>
                <w:webHidden/>
              </w:rPr>
              <w:instrText xml:space="preserve"> PAGEREF _Toc513645576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7" w:history="1">
            <w:r w:rsidR="000501B7" w:rsidRPr="001A7AAF">
              <w:rPr>
                <w:rStyle w:val="Lienhypertexte"/>
                <w:noProof/>
              </w:rPr>
              <w:t>5.1</w:t>
            </w:r>
            <w:r w:rsidR="000501B7">
              <w:rPr>
                <w:noProof/>
                <w:sz w:val="22"/>
              </w:rPr>
              <w:tab/>
            </w:r>
            <w:r w:rsidR="000501B7" w:rsidRPr="001A7AAF">
              <w:rPr>
                <w:rStyle w:val="Lienhypertexte"/>
                <w:noProof/>
              </w:rPr>
              <w:t>Résumé du rapport du rapport du TPI</w:t>
            </w:r>
            <w:r w:rsidR="000501B7">
              <w:rPr>
                <w:noProof/>
                <w:webHidden/>
              </w:rPr>
              <w:tab/>
            </w:r>
            <w:r w:rsidR="000501B7">
              <w:rPr>
                <w:noProof/>
                <w:webHidden/>
              </w:rPr>
              <w:fldChar w:fldCharType="begin"/>
            </w:r>
            <w:r w:rsidR="000501B7">
              <w:rPr>
                <w:noProof/>
                <w:webHidden/>
              </w:rPr>
              <w:instrText xml:space="preserve"> PAGEREF _Toc513645577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8" w:history="1">
            <w:r w:rsidR="000501B7" w:rsidRPr="001A7AAF">
              <w:rPr>
                <w:rStyle w:val="Lienhypertexte"/>
                <w:noProof/>
              </w:rPr>
              <w:t>5.2</w:t>
            </w:r>
            <w:r w:rsidR="000501B7">
              <w:rPr>
                <w:noProof/>
                <w:sz w:val="22"/>
              </w:rPr>
              <w:tab/>
            </w:r>
            <w:r w:rsidR="000501B7" w:rsidRPr="001A7AAF">
              <w:rPr>
                <w:rStyle w:val="Lienhypertexte"/>
                <w:noProof/>
              </w:rPr>
              <w:t>Sources – Bibliographie</w:t>
            </w:r>
            <w:r w:rsidR="000501B7">
              <w:rPr>
                <w:noProof/>
                <w:webHidden/>
              </w:rPr>
              <w:tab/>
            </w:r>
            <w:r w:rsidR="000501B7">
              <w:rPr>
                <w:noProof/>
                <w:webHidden/>
              </w:rPr>
              <w:fldChar w:fldCharType="begin"/>
            </w:r>
            <w:r w:rsidR="000501B7">
              <w:rPr>
                <w:noProof/>
                <w:webHidden/>
              </w:rPr>
              <w:instrText xml:space="preserve"> PAGEREF _Toc513645578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79" w:history="1">
            <w:r w:rsidR="000501B7" w:rsidRPr="001A7AAF">
              <w:rPr>
                <w:rStyle w:val="Lienhypertexte"/>
                <w:noProof/>
              </w:rPr>
              <w:t>5.3</w:t>
            </w:r>
            <w:r w:rsidR="000501B7">
              <w:rPr>
                <w:noProof/>
                <w:sz w:val="22"/>
              </w:rPr>
              <w:tab/>
            </w:r>
            <w:r w:rsidR="000501B7" w:rsidRPr="001A7AAF">
              <w:rPr>
                <w:rStyle w:val="Lienhypertexte"/>
                <w:noProof/>
              </w:rPr>
              <w:t>Journal de travail</w:t>
            </w:r>
            <w:r w:rsidR="000501B7">
              <w:rPr>
                <w:noProof/>
                <w:webHidden/>
              </w:rPr>
              <w:tab/>
            </w:r>
            <w:r w:rsidR="000501B7">
              <w:rPr>
                <w:noProof/>
                <w:webHidden/>
              </w:rPr>
              <w:fldChar w:fldCharType="begin"/>
            </w:r>
            <w:r w:rsidR="000501B7">
              <w:rPr>
                <w:noProof/>
                <w:webHidden/>
              </w:rPr>
              <w:instrText xml:space="preserve"> PAGEREF _Toc513645579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80" w:history="1">
            <w:r w:rsidR="000501B7" w:rsidRPr="001A7AAF">
              <w:rPr>
                <w:rStyle w:val="Lienhypertexte"/>
                <w:noProof/>
              </w:rPr>
              <w:t>5.4</w:t>
            </w:r>
            <w:r w:rsidR="000501B7">
              <w:rPr>
                <w:noProof/>
                <w:sz w:val="22"/>
              </w:rPr>
              <w:tab/>
            </w:r>
            <w:r w:rsidR="000501B7" w:rsidRPr="001A7AAF">
              <w:rPr>
                <w:rStyle w:val="Lienhypertexte"/>
                <w:noProof/>
              </w:rPr>
              <w:t>Manuel d’installation</w:t>
            </w:r>
            <w:r w:rsidR="000501B7">
              <w:rPr>
                <w:noProof/>
                <w:webHidden/>
              </w:rPr>
              <w:tab/>
            </w:r>
            <w:r w:rsidR="000501B7">
              <w:rPr>
                <w:noProof/>
                <w:webHidden/>
              </w:rPr>
              <w:fldChar w:fldCharType="begin"/>
            </w:r>
            <w:r w:rsidR="000501B7">
              <w:rPr>
                <w:noProof/>
                <w:webHidden/>
              </w:rPr>
              <w:instrText xml:space="preserve"> PAGEREF _Toc513645580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81" w:history="1">
            <w:r w:rsidR="000501B7" w:rsidRPr="001A7AAF">
              <w:rPr>
                <w:rStyle w:val="Lienhypertexte"/>
                <w:noProof/>
              </w:rPr>
              <w:t>5.5</w:t>
            </w:r>
            <w:r w:rsidR="000501B7">
              <w:rPr>
                <w:noProof/>
                <w:sz w:val="22"/>
              </w:rPr>
              <w:tab/>
            </w:r>
            <w:r w:rsidR="000501B7" w:rsidRPr="001A7AAF">
              <w:rPr>
                <w:rStyle w:val="Lienhypertexte"/>
                <w:noProof/>
              </w:rPr>
              <w:t>Manuel d’utilisation</w:t>
            </w:r>
            <w:r w:rsidR="000501B7">
              <w:rPr>
                <w:noProof/>
                <w:webHidden/>
              </w:rPr>
              <w:tab/>
            </w:r>
            <w:r w:rsidR="000501B7">
              <w:rPr>
                <w:noProof/>
                <w:webHidden/>
              </w:rPr>
              <w:fldChar w:fldCharType="begin"/>
            </w:r>
            <w:r w:rsidR="000501B7">
              <w:rPr>
                <w:noProof/>
                <w:webHidden/>
              </w:rPr>
              <w:instrText xml:space="preserve"> PAGEREF _Toc513645581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B8758F">
          <w:pPr>
            <w:pStyle w:val="TM2"/>
            <w:tabs>
              <w:tab w:val="left" w:pos="880"/>
              <w:tab w:val="right" w:leader="dot" w:pos="9797"/>
            </w:tabs>
            <w:rPr>
              <w:noProof/>
              <w:sz w:val="22"/>
            </w:rPr>
          </w:pPr>
          <w:hyperlink w:anchor="_Toc513645582" w:history="1">
            <w:r w:rsidR="000501B7" w:rsidRPr="001A7AAF">
              <w:rPr>
                <w:rStyle w:val="Lienhypertexte"/>
                <w:noProof/>
              </w:rPr>
              <w:t>5.6</w:t>
            </w:r>
            <w:r w:rsidR="000501B7">
              <w:rPr>
                <w:noProof/>
                <w:sz w:val="22"/>
              </w:rPr>
              <w:tab/>
            </w:r>
            <w:r w:rsidR="000501B7" w:rsidRPr="001A7AAF">
              <w:rPr>
                <w:rStyle w:val="Lienhypertexte"/>
                <w:noProof/>
              </w:rPr>
              <w:t>Archive du projet</w:t>
            </w:r>
            <w:r w:rsidR="000501B7">
              <w:rPr>
                <w:noProof/>
                <w:webHidden/>
              </w:rPr>
              <w:tab/>
            </w:r>
            <w:r w:rsidR="000501B7">
              <w:rPr>
                <w:noProof/>
                <w:webHidden/>
              </w:rPr>
              <w:fldChar w:fldCharType="begin"/>
            </w:r>
            <w:r w:rsidR="000501B7">
              <w:rPr>
                <w:noProof/>
                <w:webHidden/>
              </w:rPr>
              <w:instrText xml:space="preserve"> PAGEREF _Toc513645582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3645559"/>
      <w:r w:rsidRPr="009D09CF">
        <w:lastRenderedPageBreak/>
        <w:t>Analyse préliminaire</w:t>
      </w:r>
      <w:bookmarkEnd w:id="0"/>
    </w:p>
    <w:p w:rsidR="00FB2E77" w:rsidRPr="00FB2E77" w:rsidRDefault="00FB2E77" w:rsidP="00A175C9">
      <w:pPr>
        <w:pStyle w:val="Titre2"/>
      </w:pPr>
      <w:bookmarkStart w:id="1" w:name="_Toc513645560"/>
      <w:r w:rsidRPr="00FB2E77">
        <w:t>Introduction</w:t>
      </w:r>
      <w:bookmarkEnd w:id="1"/>
    </w:p>
    <w:p w:rsidR="00FB2E77" w:rsidRDefault="00A175C9" w:rsidP="00A175C9">
      <w:r w:rsidRPr="00A175C9">
        <w:t>Dans le cadre du projet de fin d’année au CPNV, plus communément appelé TPI (</w:t>
      </w:r>
      <w:r w:rsidRPr="00A175C9">
        <w:rPr>
          <w:i/>
        </w:rPr>
        <w:t>Travail Pratique Individuel</w:t>
      </w:r>
      <w:r w:rsidRPr="00A175C9">
        <w:t xml:space="preserve">), on m’a attribué un projet en développement web sur la thématique des </w:t>
      </w:r>
      <w:proofErr w:type="spellStart"/>
      <w:r w:rsidRPr="00A175C9">
        <w:t>cosplayers</w:t>
      </w:r>
      <w:proofErr w:type="spellEnd"/>
      <w:r w:rsidRPr="00A175C9">
        <w:t>.</w:t>
      </w:r>
      <w:r w:rsidR="002C6689">
        <w:t xml:space="preserve"> J’avais précédemment créer une application mobile sur le même thème. Cela devait donc i</w:t>
      </w:r>
      <w:r w:rsidRPr="00A175C9">
        <w:t>nitialement</w:t>
      </w:r>
      <w:r w:rsidR="002C6689">
        <w:t xml:space="preserve"> être</w:t>
      </w:r>
      <w:r w:rsidRPr="00A175C9">
        <w:t xml:space="preserve"> une application mobile sous Android</w:t>
      </w:r>
      <w:r w:rsidR="002C6689">
        <w:t>,</w:t>
      </w:r>
      <w:r w:rsidRPr="00A175C9">
        <w:t xml:space="preserve"> cependant </w:t>
      </w:r>
      <w:r>
        <w:t xml:space="preserve">mon chef de projet a estimé que le 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2C6689">
        <w:t xml:space="preserve">J’ai choisis le thème du monde du </w:t>
      </w:r>
      <w:proofErr w:type="spellStart"/>
      <w:r w:rsidR="002C6689">
        <w:t>cosplay</w:t>
      </w:r>
      <w:proofErr w:type="spellEnd"/>
      <w:r w:rsidR="002C6689">
        <w:t xml:space="preserve"> car c’est une matière qui m’intéresse. </w:t>
      </w:r>
    </w:p>
    <w:p w:rsidR="00FB2E77" w:rsidRDefault="00FB2E77" w:rsidP="00A175C9">
      <w:pPr>
        <w:pStyle w:val="Titre2"/>
      </w:pPr>
      <w:bookmarkStart w:id="2" w:name="_Toc513645561"/>
      <w:r>
        <w:t>Organisation</w:t>
      </w:r>
      <w:bookmarkEnd w:id="2"/>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5"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w:t>
      </w:r>
      <w:proofErr w:type="spellStart"/>
      <w:r w:rsidRPr="00476569">
        <w:rPr>
          <w:lang w:val="en-US"/>
        </w:rPr>
        <w:t>Borys</w:t>
      </w:r>
      <w:proofErr w:type="spellEnd"/>
      <w:r w:rsidRPr="00476569">
        <w:rPr>
          <w:lang w:val="en-US"/>
        </w:rPr>
        <w:t xml:space="preserve">, </w:t>
      </w:r>
      <w:hyperlink r:id="rId16" w:history="1">
        <w:r w:rsidRPr="00476569">
          <w:rPr>
            <w:rStyle w:val="Lienhypertexte"/>
            <w:lang w:val="en-US"/>
          </w:rPr>
          <w:t>bory@folomietow.ch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3645562"/>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tutos » pour les aider les fans à reproduire le costume</w:t>
      </w:r>
    </w:p>
    <w:p w:rsidR="00CB4C71" w:rsidRDefault="00CB4C71" w:rsidP="00CB4C71">
      <w:pPr>
        <w:pStyle w:val="Paragraphedeliste"/>
        <w:numPr>
          <w:ilvl w:val="0"/>
          <w:numId w:val="3"/>
        </w:numPr>
      </w:pPr>
      <w:r>
        <w:t>La plateforme peut gérer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proofErr w:type="spellStart"/>
      <w:r>
        <w:t>backuper</w:t>
      </w:r>
      <w:proofErr w:type="spellEnd"/>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Filtre pour les images choquantes</w:t>
      </w:r>
    </w:p>
    <w:p w:rsidR="00AE54AE" w:rsidRDefault="00AE54AE" w:rsidP="00AE54AE"/>
    <w:p w:rsidR="00683C8A" w:rsidRDefault="00683C8A" w:rsidP="00AE54AE">
      <w:pPr>
        <w:sectPr w:rsidR="00683C8A" w:rsidSect="00AE54AE">
          <w:headerReference w:type="first" r:id="rId17"/>
          <w:footerReference w:type="first" r:id="rId18"/>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3645563"/>
      <w:r>
        <w:lastRenderedPageBreak/>
        <w:t>Planification initiale</w:t>
      </w:r>
      <w:bookmarkEnd w:id="4"/>
    </w:p>
    <w:p w:rsidR="00683C8A" w:rsidRDefault="00683C8A" w:rsidP="00683C8A">
      <w:r>
        <w:rPr>
          <w:noProof/>
        </w:rPr>
        <w:drawing>
          <wp:anchor distT="0" distB="0" distL="114300" distR="114300" simplePos="0" relativeHeight="251682304"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20"/>
          <w:footerReference w:type="first" r:id="rId21"/>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3645564"/>
      <w:r w:rsidRPr="009D09CF">
        <w:lastRenderedPageBreak/>
        <w:t>Analyse</w:t>
      </w:r>
      <w:r w:rsidR="002F01F8">
        <w:t xml:space="preserve"> / Conception</w:t>
      </w:r>
      <w:bookmarkEnd w:id="5"/>
    </w:p>
    <w:p w:rsidR="00FB2E77" w:rsidRDefault="002F01F8" w:rsidP="00A175C9">
      <w:pPr>
        <w:pStyle w:val="Titre2"/>
      </w:pPr>
      <w:bookmarkStart w:id="6" w:name="_Toc513645565"/>
      <w:r>
        <w:t>Concept</w:t>
      </w:r>
      <w:bookmarkEnd w:id="6"/>
    </w:p>
    <w:p w:rsidR="00FA1F91" w:rsidRDefault="00FA1F91" w:rsidP="00FA1F91">
      <w:pPr>
        <w:pStyle w:val="Titre3"/>
      </w:pPr>
      <w:r>
        <w:t>Carte du site</w:t>
      </w:r>
    </w:p>
    <w:p w:rsidR="00FA1F91" w:rsidRPr="00FA1F91" w:rsidRDefault="00FA1F91" w:rsidP="00FA1F91">
      <w:bookmarkStart w:id="7" w:name="_GoBack"/>
      <w:bookmarkEnd w:id="7"/>
    </w:p>
    <w:p w:rsidR="001A372E" w:rsidRDefault="001A372E" w:rsidP="001A372E">
      <w:pPr>
        <w:pStyle w:val="Titre3"/>
      </w:pPr>
      <w:r>
        <w:rPr>
          <w:noProof/>
        </w:rPr>
        <w:drawing>
          <wp:anchor distT="0" distB="0" distL="114300" distR="114300" simplePos="0" relativeHeight="251703808" behindDoc="0" locked="0" layoutInCell="1" allowOverlap="1">
            <wp:simplePos x="0" y="0"/>
            <wp:positionH relativeFrom="margin">
              <wp:align>center</wp:align>
            </wp:positionH>
            <wp:positionV relativeFrom="paragraph">
              <wp:posOffset>228600</wp:posOffset>
            </wp:positionV>
            <wp:extent cx="3944620" cy="2400300"/>
            <wp:effectExtent l="0" t="0" r="0" b="0"/>
            <wp:wrapTopAndBottom/>
            <wp:docPr id="24" name="Image 24" descr="C:\Users\tiffany.di-domenico\Desktop\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MC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462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t>MCD</w:t>
      </w:r>
    </w:p>
    <w:p w:rsidR="001A372E" w:rsidRDefault="001A372E" w:rsidP="001A372E"/>
    <w:p w:rsidR="00CB649C" w:rsidRDefault="00CB649C" w:rsidP="00B70892"/>
    <w:p w:rsidR="00DB0A97" w:rsidRDefault="00DB0A97" w:rsidP="00B70892">
      <w:pPr>
        <w:sectPr w:rsidR="00DB0A97" w:rsidSect="00AE54AE">
          <w:headerReference w:type="first" r:id="rId23"/>
          <w:footerReference w:type="first" r:id="rId24"/>
          <w:pgSz w:w="11907" w:h="16839"/>
          <w:pgMar w:top="1148" w:right="1050" w:bottom="1148" w:left="1050" w:header="709" w:footer="709" w:gutter="0"/>
          <w:cols w:space="720"/>
          <w:titlePg/>
          <w:docGrid w:linePitch="360"/>
        </w:sectPr>
      </w:pPr>
    </w:p>
    <w:p w:rsidR="001A372E" w:rsidRPr="001A372E" w:rsidRDefault="00FA1F91" w:rsidP="001A372E">
      <w:pPr>
        <w:pStyle w:val="Titre3"/>
      </w:pPr>
      <w:r>
        <w:rPr>
          <w:noProof/>
        </w:rPr>
        <w:lastRenderedPageBreak/>
        <w:drawing>
          <wp:anchor distT="0" distB="0" distL="114300" distR="114300" simplePos="0" relativeHeight="251704832" behindDoc="0" locked="0" layoutInCell="1" allowOverlap="1">
            <wp:simplePos x="0" y="0"/>
            <wp:positionH relativeFrom="margin">
              <wp:align>right</wp:align>
            </wp:positionH>
            <wp:positionV relativeFrom="paragraph">
              <wp:posOffset>321369</wp:posOffset>
            </wp:positionV>
            <wp:extent cx="9271000" cy="4241800"/>
            <wp:effectExtent l="0" t="0" r="0" b="635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EBEFF2"/>
                        </a:clrFrom>
                        <a:clrTo>
                          <a:srgbClr val="EBEFF2">
                            <a:alpha val="0"/>
                          </a:srgbClr>
                        </a:clrTo>
                      </a:clrChange>
                      <a:extLst>
                        <a:ext uri="{28A0092B-C50C-407E-A947-70E740481C1C}">
                          <a14:useLocalDpi xmlns:a14="http://schemas.microsoft.com/office/drawing/2010/main" val="0"/>
                        </a:ext>
                      </a:extLst>
                    </a:blip>
                    <a:srcRect l="3267" t="5092" r="3267" b="11196"/>
                    <a:stretch/>
                  </pic:blipFill>
                  <pic:spPr bwMode="auto">
                    <a:xfrm>
                      <a:off x="0" y="0"/>
                      <a:ext cx="9271000" cy="424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72E">
        <w:t>MLD</w:t>
      </w:r>
    </w:p>
    <w:p w:rsidR="001A372E" w:rsidRPr="00DB0A97" w:rsidRDefault="001A372E" w:rsidP="001A372E">
      <w:pPr>
        <w:pStyle w:val="Titre3"/>
      </w:pPr>
      <w:r>
        <w:t>Maquettes</w:t>
      </w:r>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83328"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rPr>
          <w:noProof/>
        </w:rPr>
        <w:lastRenderedPageBreak/>
        <mc:AlternateContent>
          <mc:Choice Requires="wpg">
            <w:drawing>
              <wp:anchor distT="0" distB="0" distL="114300" distR="114300" simplePos="0" relativeHeight="251685376" behindDoc="0" locked="0" layoutInCell="1" allowOverlap="1" wp14:anchorId="233D058C" wp14:editId="770A7E5C">
                <wp:simplePos x="0" y="0"/>
                <wp:positionH relativeFrom="column">
                  <wp:posOffset>4445</wp:posOffset>
                </wp:positionH>
                <wp:positionV relativeFrom="paragraph">
                  <wp:posOffset>353695</wp:posOffset>
                </wp:positionV>
                <wp:extent cx="8892540" cy="3670935"/>
                <wp:effectExtent l="0" t="0" r="3810" b="5715"/>
                <wp:wrapTopAndBottom/>
                <wp:docPr id="9" name="Groupe 9"/>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B633D" id="Groupe 9" o:spid="_x0000_s1026" style="position:absolute;margin-left:.35pt;margin-top:27.85pt;width:700.2pt;height:289.05pt;z-index:251685376"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&#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">
                <v:shape id="Image 10" o:spid="_x0000_s1027"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8" o:title=""/>
                  <v:path arrowok="t"/>
                </v:shape>
                <v:shape id="Multiplication 11" o:spid="_x0000_s1028"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29"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w10:wrap type="topAndBottom"/>
              </v:group>
            </w:pict>
          </mc:Fallback>
        </mc:AlternateContent>
      </w:r>
      <w:r>
        <w:t>Menu</w:t>
      </w:r>
    </w:p>
    <w:p w:rsidR="002255A9" w:rsidRDefault="002255A9" w:rsidP="002255A9">
      <w:r>
        <w:t>Suppression de trois liens dans le menu car ils sont inutiles. De plus les deux onglets restants seront changés en « Home » et « Explorer »</w:t>
      </w:r>
    </w:p>
    <w:p w:rsidR="002255A9" w:rsidRDefault="002255A9" w:rsidP="002255A9">
      <w:r>
        <w:t xml:space="preserve"> Le « </w:t>
      </w:r>
      <w:proofErr w:type="spellStart"/>
      <w:r>
        <w:t>sign</w:t>
      </w:r>
      <w:proofErr w:type="spellEnd"/>
      <w:r>
        <w:t xml:space="preserve"> up </w:t>
      </w:r>
      <w:proofErr w:type="spellStart"/>
      <w:r>
        <w:t>now</w:t>
      </w:r>
      <w:proofErr w:type="spellEnd"/>
      <w:r>
        <w:t> » sera supprimé également car la connexion se fera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6400"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2255A9" w:rsidRDefault="00E747DE" w:rsidP="00E747DE">
      <w:pPr>
        <w:pStyle w:val="Titre4"/>
      </w:pPr>
      <w:r>
        <w:lastRenderedPageBreak/>
        <w:t>Explore</w:t>
      </w:r>
    </w:p>
    <w:p w:rsidR="00E747DE" w:rsidRDefault="00E747DE" w:rsidP="00E747DE">
      <w:r>
        <w:rPr>
          <w:noProof/>
        </w:rPr>
        <mc:AlternateContent>
          <mc:Choice Requires="wpg">
            <w:drawing>
              <wp:anchor distT="0" distB="0" distL="114300" distR="114300" simplePos="0" relativeHeight="251685887" behindDoc="0" locked="0" layoutInCell="1" allowOverlap="1" wp14:anchorId="74EBA254" wp14:editId="0EBF78E3">
                <wp:simplePos x="0" y="0"/>
                <wp:positionH relativeFrom="margin">
                  <wp:align>center</wp:align>
                </wp:positionH>
                <wp:positionV relativeFrom="paragraph">
                  <wp:posOffset>215236</wp:posOffset>
                </wp:positionV>
                <wp:extent cx="8831580" cy="4433570"/>
                <wp:effectExtent l="0" t="0" r="7620" b="0"/>
                <wp:wrapTopAndBottom/>
                <wp:docPr id="27" name="Groupe 27"/>
                <wp:cNvGraphicFramePr/>
                <a:graphic xmlns:a="http://schemas.openxmlformats.org/drawingml/2006/main">
                  <a:graphicData uri="http://schemas.microsoft.com/office/word/2010/wordprocessingGroup">
                    <wpg:wgp>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A8B22" id="Groupe 27" o:spid="_x0000_s1026" style="position:absolute;margin-left:0;margin-top:16.95pt;width:695.4pt;height:349.1pt;z-index:251685887;mso-position-horizontal:center;mso-position-horizontal-relative:margin;mso-width-relative:margin;mso-height-relative:margin" coordsize="94665,47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">
                <v:group id="Groupe 28" o:spid="_x0000_s1027"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28"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1" o:title=""/>
                    <v:path arrowok="t"/>
                  </v:shape>
                  <v:shape id="Multiplication 41" o:spid="_x0000_s1029"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30"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31"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32"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33"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w10:wrap type="topAndBottom" anchorx="margin"/>
              </v:group>
            </w:pict>
          </mc:Fallback>
        </mc:AlternateContent>
      </w:r>
    </w:p>
    <w:p w:rsidR="00E747DE" w:rsidRDefault="00E747DE" w:rsidP="00E747DE">
      <w:r>
        <w:t xml:space="preserve">Suppression de la fonction de recherche par mots clés, tags ainsi que deux autres filtres par menus déroulants car ma BD possède trop peu de catégorie pour avoir autant de fonction de recherche. Il n’y aura que trois filtres, par catégories, par pays et par type. Lors de la présentation d’un </w:t>
      </w:r>
      <w:proofErr w:type="spellStart"/>
      <w:r>
        <w:t>cosplay</w:t>
      </w:r>
      <w:proofErr w:type="spellEnd"/>
      <w:r>
        <w:t>, les « réactions » (</w:t>
      </w:r>
      <w:proofErr w:type="spellStart"/>
      <w:r>
        <w:t>Likes</w:t>
      </w:r>
      <w:proofErr w:type="spellEnd"/>
      <w:r>
        <w:t>, vues etc..) seront également supprimé car je n’ai pas prévu d’intégrer cette fonction. Pas nécessaire d’afficher la description à cet endroit également.</w:t>
      </w:r>
    </w:p>
    <w:p w:rsidR="00E747DE" w:rsidRDefault="00E747DE" w:rsidP="00E747DE"/>
    <w:p w:rsidR="00E747DE" w:rsidRPr="00E747DE" w:rsidRDefault="00E747DE" w:rsidP="00E747DE">
      <w:pPr>
        <w:rPr>
          <w:b/>
        </w:rPr>
      </w:pPr>
      <w:r w:rsidRPr="00E747DE">
        <w:rPr>
          <w:b/>
        </w:rPr>
        <w:lastRenderedPageBreak/>
        <w:t>Résultat attendu :</w:t>
      </w:r>
    </w:p>
    <w:p w:rsidR="00E747DE" w:rsidRDefault="00E747DE" w:rsidP="00E747DE">
      <w:r>
        <w:rPr>
          <w:noProof/>
        </w:rPr>
        <w:drawing>
          <wp:inline distT="0" distB="0" distL="0" distR="0" wp14:anchorId="7AC4F49C" wp14:editId="707759DF">
            <wp:extent cx="9234805" cy="3423285"/>
            <wp:effectExtent l="0" t="0" r="4445"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34805" cy="3423285"/>
                    </a:xfrm>
                    <a:prstGeom prst="rect">
                      <a:avLst/>
                    </a:prstGeom>
                  </pic:spPr>
                </pic:pic>
              </a:graphicData>
            </a:graphic>
          </wp:inline>
        </w:drawing>
      </w:r>
    </w:p>
    <w:p w:rsidR="007D72DB" w:rsidRPr="007D72DB" w:rsidRDefault="00E747DE" w:rsidP="007D72DB">
      <w:pPr>
        <w:spacing w:line="276" w:lineRule="auto"/>
        <w:jc w:val="left"/>
      </w:pPr>
      <w:r>
        <w:br w:type="page"/>
      </w:r>
    </w:p>
    <w:p w:rsidR="00E747DE" w:rsidRPr="007D72DB" w:rsidRDefault="007D72DB" w:rsidP="00E747DE">
      <w:pPr>
        <w:pStyle w:val="Titre4"/>
        <w:rPr>
          <w:lang w:val="en-US"/>
        </w:rPr>
      </w:pPr>
      <w:r>
        <w:rPr>
          <w:noProof/>
        </w:rPr>
        <w:lastRenderedPageBreak/>
        <mc:AlternateContent>
          <mc:Choice Requires="wps">
            <w:drawing>
              <wp:anchor distT="0" distB="0" distL="114300" distR="114300" simplePos="0" relativeHeight="251690496" behindDoc="0" locked="0" layoutInCell="1" allowOverlap="1" wp14:anchorId="304B45F9" wp14:editId="52C81C5A">
                <wp:simplePos x="0" y="0"/>
                <wp:positionH relativeFrom="column">
                  <wp:posOffset>4767743</wp:posOffset>
                </wp:positionH>
                <wp:positionV relativeFrom="paragraph">
                  <wp:posOffset>3628479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92070" id="Multiplication 62" o:spid="_x0000_s1026" style="position:absolute;margin-left:375.4pt;margin-top:285.7pt;width:39.35pt;height:3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column">
                  <wp:posOffset>2545375</wp:posOffset>
                </wp:positionH>
                <wp:positionV relativeFrom="paragraph">
                  <wp:posOffset>2746006</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CFA7" id="Multiplication 61" o:spid="_x0000_s1026" style="position:absolute;margin-left:200.4pt;margin-top:216.2pt;width:261.2pt;height:81.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w:drawing>
          <wp:anchor distT="0" distB="0" distL="114300" distR="114300" simplePos="0" relativeHeight="251687424" behindDoc="0" locked="0" layoutInCell="1" allowOverlap="1">
            <wp:simplePos x="0" y="0"/>
            <wp:positionH relativeFrom="margin">
              <wp:align>center</wp:align>
            </wp:positionH>
            <wp:positionV relativeFrom="paragraph">
              <wp:posOffset>406814</wp:posOffset>
            </wp:positionV>
            <wp:extent cx="7399655" cy="4589780"/>
            <wp:effectExtent l="0" t="0" r="0" b="127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000AD">
        <w:rPr>
          <w:lang w:val="en-US"/>
        </w:rPr>
        <w:t>Gal</w:t>
      </w:r>
      <w:r w:rsidR="00E747DE" w:rsidRPr="007D72DB">
        <w:rPr>
          <w:lang w:val="en-US"/>
        </w:rPr>
        <w:t>erie</w:t>
      </w:r>
      <w:proofErr w:type="spellEnd"/>
      <w:r w:rsidR="00E747DE" w:rsidRPr="007D72DB">
        <w:rPr>
          <w:lang w:val="en-US"/>
        </w:rPr>
        <w:t xml:space="preserve"> cosplay &amp; Work </w:t>
      </w:r>
      <w:proofErr w:type="gramStart"/>
      <w:r w:rsidR="00E747DE" w:rsidRPr="007D72DB">
        <w:rPr>
          <w:lang w:val="en-US"/>
        </w:rPr>
        <w:t>In</w:t>
      </w:r>
      <w:proofErr w:type="gramEnd"/>
      <w:r w:rsidR="00E747DE" w:rsidRPr="007D72DB">
        <w:rPr>
          <w:lang w:val="en-US"/>
        </w:rPr>
        <w:t xml:space="preserve"> Progress</w:t>
      </w:r>
      <w:r>
        <w:rPr>
          <w:lang w:val="en-US"/>
        </w:rPr>
        <w:t xml:space="preserve"> </w:t>
      </w:r>
    </w:p>
    <w:p w:rsidR="007D72DB" w:rsidRDefault="007D72DB" w:rsidP="00E747DE">
      <w:r w:rsidRPr="007D72DB">
        <w:t xml:space="preserve">Lorsqu’on accède à une </w:t>
      </w:r>
      <w:r w:rsidR="006000AD">
        <w:t>galerie</w:t>
      </w:r>
      <w:r>
        <w:t xml:space="preserve"> que ce soit pour</w:t>
      </w:r>
      <w:r w:rsidR="006000AD">
        <w:t xml:space="preserve"> voir plus de photos du costume</w:t>
      </w:r>
      <w:r>
        <w:t xml:space="preserve"> ou des </w:t>
      </w:r>
      <w:proofErr w:type="spellStart"/>
      <w:r>
        <w:t>Work</w:t>
      </w:r>
      <w:proofErr w:type="spellEnd"/>
      <w:r>
        <w:t xml:space="preserve"> In Progress, on affiche uniquement les </w:t>
      </w:r>
      <w:r w:rsidR="006000AD">
        <w:t>images.</w:t>
      </w:r>
    </w:p>
    <w:p w:rsidR="006000AD" w:rsidRDefault="006000AD" w:rsidP="00E747DE"/>
    <w:p w:rsidR="006000AD" w:rsidRDefault="006000AD" w:rsidP="00E747DE"/>
    <w:p w:rsidR="006000AD" w:rsidRPr="006000AD" w:rsidRDefault="006000AD" w:rsidP="00E747DE">
      <w:pPr>
        <w:rPr>
          <w:b/>
        </w:rPr>
      </w:pPr>
      <w:r w:rsidRPr="006000AD">
        <w:rPr>
          <w:b/>
        </w:rPr>
        <w:lastRenderedPageBreak/>
        <w:t>Résultat attendu :</w:t>
      </w:r>
    </w:p>
    <w:p w:rsidR="006000AD" w:rsidRDefault="006000AD" w:rsidP="00E747DE">
      <w:r>
        <w:rPr>
          <w:noProof/>
        </w:rPr>
        <w:drawing>
          <wp:inline distT="0" distB="0" distL="0" distR="0" wp14:anchorId="28EBE633" wp14:editId="45750EA2">
            <wp:extent cx="9234805" cy="3242945"/>
            <wp:effectExtent l="0" t="0" r="444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234805" cy="3242945"/>
                    </a:xfrm>
                    <a:prstGeom prst="rect">
                      <a:avLst/>
                    </a:prstGeom>
                  </pic:spPr>
                </pic:pic>
              </a:graphicData>
            </a:graphic>
          </wp:inline>
        </w:drawing>
      </w:r>
    </w:p>
    <w:p w:rsidR="006000AD" w:rsidRDefault="006000AD">
      <w:pPr>
        <w:spacing w:line="276" w:lineRule="auto"/>
        <w:jc w:val="left"/>
      </w:pPr>
      <w:r>
        <w:br w:type="page"/>
      </w:r>
    </w:p>
    <w:p w:rsidR="006000AD" w:rsidRDefault="006000AD" w:rsidP="006000AD">
      <w:pPr>
        <w:pStyle w:val="Titre4"/>
      </w:pPr>
      <w:r>
        <w:rPr>
          <w:noProof/>
        </w:rPr>
        <w:lastRenderedPageBreak/>
        <mc:AlternateContent>
          <mc:Choice Requires="wpg">
            <w:drawing>
              <wp:anchor distT="0" distB="0" distL="114300" distR="114300" simplePos="0" relativeHeight="251692544" behindDoc="0" locked="0" layoutInCell="1" allowOverlap="1" wp14:anchorId="14D2C6A0" wp14:editId="751AB12D">
                <wp:simplePos x="0" y="0"/>
                <wp:positionH relativeFrom="margin">
                  <wp:align>center</wp:align>
                </wp:positionH>
                <wp:positionV relativeFrom="paragraph">
                  <wp:posOffset>346592</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74428" y="2424224"/>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AC0996" id="Groupe 65" o:spid="_x0000_s1026" style="position:absolute;margin-left:0;margin-top:27.3pt;width:639.85pt;height:453.6pt;z-index:251692544;mso-position-horizontal:center;mso-position-horizontal-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I6vSDkIBgAAjjEAAA4AAAAAAAAAAAAAAAAAOgIAAGRycy9lMm9Eb2MueG1sUEsBAi0A&#10;FAAGAAgAAAAhAKomDr68AAAAIQEAABkAAAAAAAAAAAAAAAAAbggAAGRycy9fcmVscy9lMm9Eb2Mu&#10;eG1sLnJlbHNQSwECLQAUAAYACAAAACEAVsg3F+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6"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744;top:24242;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113F3B">
        <w:t>Profil</w:t>
      </w:r>
    </w:p>
    <w:p w:rsidR="006000AD" w:rsidRDefault="00471F09" w:rsidP="006000AD">
      <w:r>
        <w:lastRenderedPageBreak/>
        <w:t xml:space="preserve">Suppression des « réactions » car non applicable dans la base de donnée, suppression de la partie site personnel car il n’y aura pas cet élément dans la BD. Suppression des réseaux sociaux qui ne seront pas utilisés ainsi que du bouton </w:t>
      </w:r>
      <w:proofErr w:type="spellStart"/>
      <w:r>
        <w:t>share</w:t>
      </w:r>
      <w:proofErr w:type="spellEnd"/>
      <w:r>
        <w:t xml:space="preserve"> car non prévu également. Suppression de l’auteur du répertoire, affichage uniquement du titre du répertoire car inutile puisqu’on est déjà sur le profil de la personne qui à créer la galerie. J’enlève également le quatrième onglet qui ne me servira pas. Je renomme le dernier onglet en « Events » pour les différents évènements où la personne serait allée</w:t>
      </w:r>
      <w:r w:rsidR="00113F3B">
        <w:t>.</w:t>
      </w:r>
    </w:p>
    <w:p w:rsidR="00113F3B" w:rsidRPr="00113F3B" w:rsidRDefault="00113F3B" w:rsidP="006000AD">
      <w:pPr>
        <w:rPr>
          <w:b/>
        </w:rPr>
      </w:pPr>
      <w:r>
        <w:rPr>
          <w:noProof/>
        </w:rPr>
        <w:drawing>
          <wp:anchor distT="0" distB="0" distL="114300" distR="114300" simplePos="0" relativeHeight="251693568" behindDoc="0" locked="0" layoutInCell="1" allowOverlap="1">
            <wp:simplePos x="0" y="0"/>
            <wp:positionH relativeFrom="margin">
              <wp:align>center</wp:align>
            </wp:positionH>
            <wp:positionV relativeFrom="paragraph">
              <wp:posOffset>338927</wp:posOffset>
            </wp:positionV>
            <wp:extent cx="8293395" cy="4195455"/>
            <wp:effectExtent l="0" t="0" r="0"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293395" cy="4195455"/>
                    </a:xfrm>
                    <a:prstGeom prst="rect">
                      <a:avLst/>
                    </a:prstGeom>
                  </pic:spPr>
                </pic:pic>
              </a:graphicData>
            </a:graphic>
            <wp14:sizeRelH relativeFrom="page">
              <wp14:pctWidth>0</wp14:pctWidth>
            </wp14:sizeRelH>
            <wp14:sizeRelV relativeFrom="page">
              <wp14:pctHeight>0</wp14:pctHeight>
            </wp14:sizeRelV>
          </wp:anchor>
        </w:drawing>
      </w:r>
      <w:r w:rsidRPr="00113F3B">
        <w:rPr>
          <w:b/>
        </w:rPr>
        <w:t>Résultat attendu :</w:t>
      </w:r>
    </w:p>
    <w:p w:rsidR="00113F3B" w:rsidRDefault="00113F3B" w:rsidP="006000AD"/>
    <w:p w:rsidR="006000AD" w:rsidRDefault="00113F3B" w:rsidP="00113F3B">
      <w:pPr>
        <w:pStyle w:val="Titre4"/>
      </w:pPr>
      <w:r>
        <w:rPr>
          <w:noProof/>
        </w:rPr>
        <w:lastRenderedPageBreak/>
        <mc:AlternateContent>
          <mc:Choice Requires="wpg">
            <w:drawing>
              <wp:anchor distT="0" distB="0" distL="114300" distR="114300" simplePos="0" relativeHeight="251695616" behindDoc="0" locked="0" layoutInCell="1" allowOverlap="1" wp14:anchorId="56A771B1" wp14:editId="70C16FFC">
                <wp:simplePos x="0" y="0"/>
                <wp:positionH relativeFrom="margin">
                  <wp:align>center</wp:align>
                </wp:positionH>
                <wp:positionV relativeFrom="paragraph">
                  <wp:posOffset>355718</wp:posOffset>
                </wp:positionV>
                <wp:extent cx="7832725"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32725" cy="5528310"/>
                          <a:chOff x="0" y="0"/>
                          <a:chExt cx="8419568" cy="5943157"/>
                        </a:xfrm>
                      </wpg:grpSpPr>
                      <pic:pic xmlns:pic="http://schemas.openxmlformats.org/drawingml/2006/picture">
                        <pic:nvPicPr>
                          <pic:cNvPr id="81" name="Image 8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02019" y="128654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0B7AA" id="Groupe 80" o:spid="_x0000_s1026" style="position:absolute;margin-left:0;margin-top:28pt;width:616.75pt;height:435.3pt;z-index:251695616;mso-position-horizontal:center;mso-position-horizontal-relative:margin;mso-width-relative:margin;mso-height-relative:margin" coordsize="84195,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39" o:title=""/>
                  <v:path arrowok="t"/>
                </v:shape>
                <v:shape id="Multiplication 82" o:spid="_x0000_s1028" style="position:absolute;left:2020;top:12865;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t>Edition du profil</w:t>
      </w:r>
    </w:p>
    <w:p w:rsidR="00113F3B" w:rsidRDefault="00113F3B" w:rsidP="00113F3B"/>
    <w:p w:rsidR="00113F3B" w:rsidRDefault="00113F3B" w:rsidP="00113F3B">
      <w:r>
        <w:lastRenderedPageBreak/>
        <w:t xml:space="preserve">Suppression de la catégorie « Edit </w:t>
      </w:r>
      <w:proofErr w:type="spellStart"/>
      <w:r>
        <w:t>Password</w:t>
      </w:r>
      <w:proofErr w:type="spellEnd"/>
      <w:r>
        <w:t> » car il n’y a pas de profil en dehors de Facebook ainsi que de « Web Référence » car non pertinent. J’ai enlevé dans les informations générales le champ « Last Name » car je ne veux que le pseudo de l’utilisateur, le champs « Occupation » sera remplacé par un champs statut, le champs « </w:t>
      </w:r>
      <w:proofErr w:type="spellStart"/>
      <w:r>
        <w:t>Company</w:t>
      </w:r>
      <w:proofErr w:type="spellEnd"/>
      <w:r>
        <w:t> » n’est pas pertinent, nul besoin de préciser sa ville également et j’ai précédemment préciser que j’enlèverai le champs site web personnel.</w:t>
      </w:r>
    </w:p>
    <w:p w:rsidR="00113F3B" w:rsidRPr="00113F3B" w:rsidRDefault="00113F3B" w:rsidP="00113F3B">
      <w:pPr>
        <w:jc w:val="left"/>
        <w:rPr>
          <w:b/>
        </w:rPr>
      </w:pPr>
      <w:r w:rsidRPr="00113F3B">
        <w:rPr>
          <w:b/>
        </w:rPr>
        <w:t>Résultat attendu :</w:t>
      </w:r>
    </w:p>
    <w:p w:rsidR="00113F3B" w:rsidRDefault="00113F3B" w:rsidP="00113F3B">
      <w:r>
        <w:rPr>
          <w:noProof/>
        </w:rPr>
        <w:drawing>
          <wp:anchor distT="0" distB="0" distL="114300" distR="114300" simplePos="0" relativeHeight="251696640" behindDoc="0" locked="0" layoutInCell="1" allowOverlap="1">
            <wp:simplePos x="0" y="0"/>
            <wp:positionH relativeFrom="margin">
              <wp:align>center</wp:align>
            </wp:positionH>
            <wp:positionV relativeFrom="paragraph">
              <wp:posOffset>4371</wp:posOffset>
            </wp:positionV>
            <wp:extent cx="7214203" cy="4189228"/>
            <wp:effectExtent l="0" t="0" r="6350" b="1905"/>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14203" cy="4189228"/>
                    </a:xfrm>
                    <a:prstGeom prst="rect">
                      <a:avLst/>
                    </a:prstGeom>
                  </pic:spPr>
                </pic:pic>
              </a:graphicData>
            </a:graphic>
            <wp14:sizeRelH relativeFrom="page">
              <wp14:pctWidth>0</wp14:pctWidth>
            </wp14:sizeRelH>
            <wp14:sizeRelV relativeFrom="page">
              <wp14:pctHeight>0</wp14:pctHeight>
            </wp14:sizeRelV>
          </wp:anchor>
        </w:drawing>
      </w:r>
    </w:p>
    <w:p w:rsidR="00113F3B" w:rsidRDefault="00113F3B" w:rsidP="00113F3B"/>
    <w:p w:rsidR="004B7A4A" w:rsidRDefault="004B7A4A" w:rsidP="00113F3B">
      <w:r>
        <w:rPr>
          <w:noProof/>
        </w:rPr>
        <w:lastRenderedPageBreak/>
        <mc:AlternateContent>
          <mc:Choice Requires="wpg">
            <w:drawing>
              <wp:anchor distT="0" distB="0" distL="114300" distR="114300" simplePos="0" relativeHeight="251698688" behindDoc="0" locked="0" layoutInCell="1" allowOverlap="1" wp14:anchorId="10108389" wp14:editId="6492C727">
                <wp:simplePos x="0" y="0"/>
                <wp:positionH relativeFrom="margin">
                  <wp:align>center</wp:align>
                </wp:positionH>
                <wp:positionV relativeFrom="paragraph">
                  <wp:posOffset>242777</wp:posOffset>
                </wp:positionV>
                <wp:extent cx="5177790" cy="5972175"/>
                <wp:effectExtent l="0" t="0" r="3810" b="9525"/>
                <wp:wrapTopAndBottom/>
                <wp:docPr id="96" name="Groupe 96"/>
                <wp:cNvGraphicFramePr/>
                <a:graphic xmlns:a="http://schemas.openxmlformats.org/drawingml/2006/main">
                  <a:graphicData uri="http://schemas.microsoft.com/office/word/2010/wordprocessingGroup">
                    <wpg:wgp>
                      <wpg:cNvGrpSpPr/>
                      <wpg:grpSpPr>
                        <a:xfrm>
                          <a:off x="0" y="0"/>
                          <a:ext cx="5177790" cy="5972175"/>
                          <a:chOff x="0" y="0"/>
                          <a:chExt cx="5760720" cy="6644640"/>
                        </a:xfrm>
                      </wpg:grpSpPr>
                      <pic:pic xmlns:pic="http://schemas.openxmlformats.org/drawingml/2006/picture">
                        <pic:nvPicPr>
                          <pic:cNvPr id="98" name="Image 9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6644640"/>
                          </a:xfrm>
                          <a:prstGeom prst="rect">
                            <a:avLst/>
                          </a:prstGeom>
                        </pic:spPr>
                      </pic:pic>
                      <wps:wsp>
                        <wps:cNvPr id="99" name="Multiplication 99"/>
                        <wps:cNvSpPr/>
                        <wps:spPr>
                          <a:xfrm>
                            <a:off x="106326" y="2169042"/>
                            <a:ext cx="4553393" cy="6096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Multiplication 100"/>
                        <wps:cNvSpPr/>
                        <wps:spPr>
                          <a:xfrm>
                            <a:off x="74428" y="1690577"/>
                            <a:ext cx="4436435" cy="6096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BE1A5F" id="Groupe 96" o:spid="_x0000_s1026" style="position:absolute;margin-left:0;margin-top:19.1pt;width:407.7pt;height:470.25pt;z-index:251698688;mso-position-horizontal:center;mso-position-horizontal-relative:margin;mso-width-relative:margin;mso-height-relative:margin" coordsize="57607,6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">
                <v:shape id="Image 98" o:spid="_x0000_s1027" type="#_x0000_t75" style="position:absolute;width:57607;height:6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">
                  <v:imagedata r:id="rId42" o:title=""/>
                  <v:path arrowok="t"/>
                </v:shape>
                <v:shape id="Multiplication 99" o:spid="_x0000_s1028" style="position:absolute;left:1063;top:21690;width:45534;height:6096;visibility:visible;mso-wrap-style:square;v-text-anchor:middle" coordsize="4553393,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" path="m1091623,161259r3976,-29697l2276697,289685,3457794,131562r3976,29697l2389594,304800,3461770,448341r-3976,29697l2276697,319915,1095599,478038r-3976,-29697l2163799,304800,1091623,161259xe" fillcolor="red" stroked="f" strokeweight="2.25pt">
                  <v:path arrowok="t" o:connecttype="custom" o:connectlocs="1091623,161259;1095599,131562;2276697,289685;3457794,131562;3461770,161259;2389594,304800;3461770,448341;3457794,478038;2276697,319915;1095599,478038;1091623,448341;2163799,304800;1091623,161259" o:connectangles="0,0,0,0,0,0,0,0,0,0,0,0,0"/>
                </v:shape>
                <v:shape id="Multiplication 100" o:spid="_x0000_s1029" style="position:absolute;left:744;top:16905;width:44364;height:6096;visibility:visible;mso-wrap-style:square;v-text-anchor:middle" coordsize="443643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" path="m1063481,161252r4079,-29683l2218218,289678,3368875,131569r4079,29683l2328267,304800,3372954,448348r-4079,29683l2218218,319922,1067560,478031r-4079,-29683l2108168,304800,1063481,161252xe" fillcolor="red" stroked="f" strokeweight="2.25pt">
                  <v:path arrowok="t" o:connecttype="custom" o:connectlocs="1063481,161252;1067560,131569;2218218,289678;3368875,131569;3372954,161252;2328267,304800;3372954,448348;3368875,478031;2218218,319922;1067560,478031;1063481,448348;2108168,304800;1063481,161252" o:connectangles="0,0,0,0,0,0,0,0,0,0,0,0,0"/>
                </v:shape>
                <w10:wrap type="topAndBottom" anchorx="margin"/>
              </v:group>
            </w:pict>
          </mc:Fallback>
        </mc:AlternateContent>
      </w:r>
    </w:p>
    <w:p w:rsidR="00113F3B" w:rsidRDefault="004B7A4A" w:rsidP="00113F3B">
      <w:r>
        <w:lastRenderedPageBreak/>
        <w:t>Suppression des réseaux qui ne sont pas pertinents car trop peu utilisé dans le milieu.</w:t>
      </w:r>
    </w:p>
    <w:p w:rsidR="004B7A4A" w:rsidRPr="004B7A4A" w:rsidRDefault="004B7A4A" w:rsidP="00113F3B">
      <w:pPr>
        <w:rPr>
          <w:b/>
        </w:rPr>
      </w:pPr>
      <w:r>
        <w:rPr>
          <w:noProof/>
        </w:rPr>
        <w:drawing>
          <wp:anchor distT="0" distB="0" distL="114300" distR="114300" simplePos="0" relativeHeight="251699712" behindDoc="0" locked="0" layoutInCell="1" allowOverlap="1">
            <wp:simplePos x="0" y="0"/>
            <wp:positionH relativeFrom="margin">
              <wp:align>left</wp:align>
            </wp:positionH>
            <wp:positionV relativeFrom="paragraph">
              <wp:posOffset>439390</wp:posOffset>
            </wp:positionV>
            <wp:extent cx="9234805" cy="3254375"/>
            <wp:effectExtent l="0" t="0" r="4445" b="3175"/>
            <wp:wrapTopAndBottom/>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34805" cy="3254375"/>
                    </a:xfrm>
                    <a:prstGeom prst="rect">
                      <a:avLst/>
                    </a:prstGeom>
                  </pic:spPr>
                </pic:pic>
              </a:graphicData>
            </a:graphic>
            <wp14:sizeRelH relativeFrom="page">
              <wp14:pctWidth>0</wp14:pctWidth>
            </wp14:sizeRelH>
            <wp14:sizeRelV relativeFrom="page">
              <wp14:pctHeight>0</wp14:pctHeight>
            </wp14:sizeRelV>
          </wp:anchor>
        </w:drawing>
      </w:r>
      <w:r w:rsidRPr="004B7A4A">
        <w:rPr>
          <w:b/>
        </w:rPr>
        <w:t>Résultat attendu :</w:t>
      </w:r>
    </w:p>
    <w:p w:rsidR="004B7A4A" w:rsidRDefault="004B7A4A" w:rsidP="00113F3B"/>
    <w:p w:rsidR="004B7A4A" w:rsidRDefault="004B7A4A">
      <w:pPr>
        <w:spacing w:line="276" w:lineRule="auto"/>
        <w:jc w:val="left"/>
      </w:pPr>
      <w:r>
        <w:br w:type="page"/>
      </w:r>
    </w:p>
    <w:p w:rsidR="00113F3B" w:rsidRDefault="004B7A4A" w:rsidP="004B7A4A">
      <w:pPr>
        <w:pStyle w:val="Titre4"/>
      </w:pPr>
      <w:r>
        <w:lastRenderedPageBreak/>
        <w:t>Affichage de tutos</w:t>
      </w:r>
    </w:p>
    <w:p w:rsidR="004B7A4A" w:rsidRDefault="004B7A4A" w:rsidP="00113F3B">
      <w:r>
        <w:rPr>
          <w:noProof/>
        </w:rPr>
        <mc:AlternateContent>
          <mc:Choice Requires="wpg">
            <w:drawing>
              <wp:anchor distT="0" distB="0" distL="114300" distR="114300" simplePos="0" relativeHeight="251701760" behindDoc="0" locked="0" layoutInCell="1" allowOverlap="1" wp14:anchorId="2072B92A" wp14:editId="6C36371A">
                <wp:simplePos x="0" y="0"/>
                <wp:positionH relativeFrom="margin">
                  <wp:align>center</wp:align>
                </wp:positionH>
                <wp:positionV relativeFrom="paragraph">
                  <wp:posOffset>265918</wp:posOffset>
                </wp:positionV>
                <wp:extent cx="8399145" cy="5245735"/>
                <wp:effectExtent l="0" t="0" r="1905" b="0"/>
                <wp:wrapTopAndBottom/>
                <wp:docPr id="103" name="Groupe 103"/>
                <wp:cNvGraphicFramePr/>
                <a:graphic xmlns:a="http://schemas.openxmlformats.org/drawingml/2006/main">
                  <a:graphicData uri="http://schemas.microsoft.com/office/word/2010/wordprocessingGroup">
                    <wpg:wgp>
                      <wpg:cNvGrpSpPr/>
                      <wpg:grpSpPr>
                        <a:xfrm>
                          <a:off x="0" y="0"/>
                          <a:ext cx="8399145" cy="5245735"/>
                          <a:chOff x="0" y="0"/>
                          <a:chExt cx="8892540" cy="5553710"/>
                        </a:xfrm>
                      </wpg:grpSpPr>
                      <pic:pic xmlns:pic="http://schemas.openxmlformats.org/drawingml/2006/picture">
                        <pic:nvPicPr>
                          <pic:cNvPr id="104" name="Image 10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8892540" cy="5553710"/>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3DA4D" id="Groupe 103" o:spid="_x0000_s1026" style="position:absolute;margin-left:0;margin-top:20.95pt;width:661.35pt;height:413.05pt;z-index:251701760;mso-position-horizontal:center;mso-position-horizontal-relative:margin;mso-width-relative:margin;mso-height-relative:margin" coordsize="88925,55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">
                <v:shape id="Image 104" o:spid="_x0000_s1027" type="#_x0000_t75" style="position:absolute;width:88925;height:5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">
                  <v:imagedata r:id="rId45" o:title=""/>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p>
    <w:p w:rsidR="004B7A4A" w:rsidRDefault="004B7A4A" w:rsidP="00113F3B">
      <w:r>
        <w:t>Suppression des « réactions » ainsi que de la date/heures</w:t>
      </w:r>
    </w:p>
    <w:p w:rsidR="004B7A4A" w:rsidRPr="00423BB2" w:rsidRDefault="00423BB2" w:rsidP="00113F3B">
      <w:pPr>
        <w:rPr>
          <w:b/>
        </w:rPr>
      </w:pPr>
      <w:r>
        <w:rPr>
          <w:noProof/>
        </w:rPr>
        <w:lastRenderedPageBreak/>
        <w:drawing>
          <wp:anchor distT="0" distB="0" distL="114300" distR="114300" simplePos="0" relativeHeight="251702784" behindDoc="0" locked="0" layoutInCell="1" allowOverlap="1">
            <wp:simplePos x="0" y="0"/>
            <wp:positionH relativeFrom="margin">
              <wp:align>center</wp:align>
            </wp:positionH>
            <wp:positionV relativeFrom="paragraph">
              <wp:posOffset>332784</wp:posOffset>
            </wp:positionV>
            <wp:extent cx="6528390" cy="5553822"/>
            <wp:effectExtent l="0" t="0" r="6350" b="889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11" r="12612"/>
                    <a:stretch/>
                  </pic:blipFill>
                  <pic:spPr bwMode="auto">
                    <a:xfrm>
                      <a:off x="0" y="0"/>
                      <a:ext cx="6528390" cy="5553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A4A" w:rsidRPr="004B7A4A">
        <w:rPr>
          <w:b/>
        </w:rPr>
        <w:t>Résultat attendu :</w:t>
      </w:r>
    </w:p>
    <w:p w:rsidR="00CB649C" w:rsidRPr="007D72DB" w:rsidRDefault="00CB649C" w:rsidP="00B70892"/>
    <w:p w:rsidR="00CB649C" w:rsidRPr="007D72DB" w:rsidRDefault="00CB649C" w:rsidP="00B70892">
      <w:pPr>
        <w:sectPr w:rsidR="00CB649C" w:rsidRPr="007D72DB" w:rsidSect="00CB649C">
          <w:headerReference w:type="first" r:id="rId47"/>
          <w:footerReference w:type="first" r:id="rId48"/>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r>
        <w:lastRenderedPageBreak/>
        <w:t>Cahiers des charges détaillé</w:t>
      </w:r>
    </w:p>
    <w:p w:rsidR="00D3583B" w:rsidRDefault="00D3583B" w:rsidP="00D3583B">
      <w:pPr>
        <w:pStyle w:val="Titre3"/>
      </w:pPr>
      <w:r w:rsidRPr="00D3583B">
        <w:t xml:space="preserve">Identités virtuelles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 xml:space="preserve">L’identité virtuelle mentionnera les événements passés et futures où l’on aura pu/pourra rencontrer le ou la « </w:t>
      </w:r>
      <w:proofErr w:type="spellStart"/>
      <w:r>
        <w:t>Cosplayer</w:t>
      </w:r>
      <w:proofErr w:type="spellEnd"/>
      <w:r>
        <w:t xml:space="preserve"> »</w:t>
      </w:r>
    </w:p>
    <w:p w:rsidR="00067ED8" w:rsidRDefault="00067ED8" w:rsidP="00067ED8">
      <w:pPr>
        <w:pStyle w:val="Paragraphedeliste"/>
        <w:numPr>
          <w:ilvl w:val="0"/>
          <w:numId w:val="9"/>
        </w:numPr>
      </w:pPr>
      <w:r>
        <w:t xml:space="preserve">•L’identité contiendra des aides et astuces pour aider les fans à reproduire le costume de le ou la « </w:t>
      </w:r>
      <w:proofErr w:type="spellStart"/>
      <w:r>
        <w:t>Cosplayer</w:t>
      </w:r>
      <w:proofErr w:type="spellEnd"/>
      <w:r>
        <w:t xml:space="preserve">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r w:rsidRPr="00D3583B">
        <w:t xml:space="preserve">Gestion des médias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r w:rsidRPr="00D3583B">
        <w:t xml:space="preserve">Sauvegarde des données </w:t>
      </w:r>
    </w:p>
    <w:p w:rsidR="00067ED8" w:rsidRDefault="00067ED8" w:rsidP="00F449C8">
      <w:r>
        <w:t xml:space="preserve">Les données doivent être </w:t>
      </w:r>
      <w:proofErr w:type="spellStart"/>
      <w:r>
        <w:t>backupées</w:t>
      </w:r>
      <w:proofErr w:type="spellEnd"/>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r>
        <w:t>Déploiement de l’application</w:t>
      </w:r>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r>
        <w:t>Multilinguisme</w:t>
      </w:r>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r>
        <w:t>Login via API</w:t>
      </w:r>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r>
        <w:t>Protection mineurs</w:t>
      </w:r>
    </w:p>
    <w:p w:rsidR="00F449C8" w:rsidRDefault="00F449C8" w:rsidP="00F449C8">
      <w:r>
        <w:t xml:space="preserve">Lors de l’ajout de nouveaux « </w:t>
      </w:r>
      <w:proofErr w:type="spellStart"/>
      <w:r>
        <w:t>Cosplayers</w:t>
      </w:r>
      <w:proofErr w:type="spellEnd"/>
      <w:r>
        <w:t xml:space="preserve">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r>
        <w:t>Définition de l’audience</w:t>
      </w:r>
    </w:p>
    <w:p w:rsidR="00404AAC" w:rsidRPr="00404AAC" w:rsidRDefault="00D3583B" w:rsidP="00404AAC">
      <w:r>
        <w:t xml:space="preserve">Les personnes qui seraient potentiellement intéressées par cette plateforme seraient principalement des </w:t>
      </w:r>
      <w:proofErr w:type="spellStart"/>
      <w:r>
        <w:t>cosplayers</w:t>
      </w:r>
      <w:proofErr w:type="spellEnd"/>
      <w:r>
        <w:t>.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8" w:name="_Toc513645566"/>
      <w:r>
        <w:t>Stratégie de test</w:t>
      </w:r>
      <w:bookmarkEnd w:id="8"/>
    </w:p>
    <w:p w:rsidR="002F01F8" w:rsidRDefault="002F01F8" w:rsidP="002F01F8">
      <w:r>
        <w:t>Bla</w:t>
      </w:r>
    </w:p>
    <w:p w:rsidR="002F01F8" w:rsidRDefault="002F01F8" w:rsidP="002F01F8">
      <w:pPr>
        <w:pStyle w:val="Titre2"/>
      </w:pPr>
      <w:bookmarkStart w:id="9" w:name="_Toc513645567"/>
      <w:r>
        <w:lastRenderedPageBreak/>
        <w:t>Risques techniques</w:t>
      </w:r>
      <w:bookmarkEnd w:id="9"/>
    </w:p>
    <w:p w:rsidR="002F01F8" w:rsidRDefault="002F01F8" w:rsidP="002F01F8">
      <w:r>
        <w:t>Bla</w:t>
      </w:r>
    </w:p>
    <w:p w:rsidR="002F01F8" w:rsidRDefault="002F01F8" w:rsidP="002F01F8">
      <w:pPr>
        <w:pStyle w:val="Titre2"/>
      </w:pPr>
      <w:bookmarkStart w:id="10" w:name="_Toc513645568"/>
      <w:r>
        <w:t>Planification</w:t>
      </w:r>
      <w:bookmarkEnd w:id="10"/>
      <w:r>
        <w:t xml:space="preserve"> </w:t>
      </w:r>
    </w:p>
    <w:p w:rsidR="002F01F8" w:rsidRPr="002F01F8" w:rsidRDefault="002F01F8" w:rsidP="002F01F8">
      <w:r>
        <w:t>Bla</w:t>
      </w:r>
    </w:p>
    <w:p w:rsidR="002F01F8" w:rsidRDefault="002F01F8" w:rsidP="002F01F8">
      <w:pPr>
        <w:pStyle w:val="Titre2"/>
      </w:pPr>
      <w:bookmarkStart w:id="11" w:name="_Toc513645569"/>
      <w:r>
        <w:t>Dossier de conception</w:t>
      </w:r>
      <w:bookmarkEnd w:id="11"/>
    </w:p>
    <w:p w:rsidR="00743826" w:rsidRDefault="00743826" w:rsidP="00743826">
      <w:pPr>
        <w:pStyle w:val="Titre3"/>
      </w:pPr>
      <w:r>
        <w:t>Architecture de site web</w:t>
      </w:r>
    </w:p>
    <w:p w:rsidR="00743826" w:rsidRPr="00743826" w:rsidRDefault="00743826" w:rsidP="00743826">
      <w:r>
        <w:t>Bla</w:t>
      </w:r>
    </w:p>
    <w:p w:rsidR="002F01F8" w:rsidRDefault="00743826" w:rsidP="00743826">
      <w:pPr>
        <w:pStyle w:val="Titre3"/>
      </w:pPr>
      <w:r>
        <w:t>Environnement de travail</w:t>
      </w:r>
    </w:p>
    <w:p w:rsidR="00743826" w:rsidRDefault="00743826" w:rsidP="00743826">
      <w:pPr>
        <w:pStyle w:val="Paragraphedeliste"/>
        <w:numPr>
          <w:ilvl w:val="0"/>
          <w:numId w:val="11"/>
        </w:numPr>
      </w:pPr>
      <w:r>
        <w:t xml:space="preserve">Ordinateur de bureau sous Windows 7 </w:t>
      </w:r>
    </w:p>
    <w:p w:rsidR="00743826" w:rsidRDefault="00743826" w:rsidP="00743826">
      <w:pPr>
        <w:pStyle w:val="Paragraphedeliste"/>
        <w:numPr>
          <w:ilvl w:val="0"/>
          <w:numId w:val="11"/>
        </w:numPr>
      </w:pPr>
      <w:r>
        <w:t xml:space="preserve">L’environnement de développement choisit es </w:t>
      </w:r>
      <w:proofErr w:type="spellStart"/>
      <w:r>
        <w:t>Php</w:t>
      </w:r>
      <w:proofErr w:type="spellEnd"/>
      <w:r>
        <w:t xml:space="preserve"> Storm</w:t>
      </w:r>
    </w:p>
    <w:p w:rsidR="00743826" w:rsidRPr="00743826" w:rsidRDefault="00743826" w:rsidP="00743826">
      <w:pPr>
        <w:pStyle w:val="Paragraphedeliste"/>
        <w:numPr>
          <w:ilvl w:val="0"/>
          <w:numId w:val="11"/>
        </w:numPr>
      </w:pPr>
      <w:r>
        <w:t>Le navigateur de test sera principalement Google Chrome ainsi qu’Opéra</w:t>
      </w:r>
    </w:p>
    <w:p w:rsidR="002F01F8" w:rsidRDefault="002F01F8" w:rsidP="002F01F8">
      <w:pPr>
        <w:pStyle w:val="Titre1"/>
      </w:pPr>
      <w:bookmarkStart w:id="12" w:name="_Toc513645570"/>
      <w:r>
        <w:t>Réalisation</w:t>
      </w:r>
      <w:bookmarkEnd w:id="12"/>
    </w:p>
    <w:p w:rsidR="002F01F8" w:rsidRDefault="002F01F8" w:rsidP="002F01F8">
      <w:pPr>
        <w:pStyle w:val="Titre2"/>
      </w:pPr>
      <w:bookmarkStart w:id="13" w:name="_Toc513645571"/>
      <w:r>
        <w:t>Dossier de réalisation</w:t>
      </w:r>
      <w:bookmarkEnd w:id="13"/>
    </w:p>
    <w:p w:rsidR="002F01F8" w:rsidRDefault="002F01F8" w:rsidP="002F01F8">
      <w:r>
        <w:t>Bla</w:t>
      </w:r>
    </w:p>
    <w:p w:rsidR="002F01F8" w:rsidRDefault="002F01F8" w:rsidP="002F01F8">
      <w:pPr>
        <w:pStyle w:val="Titre2"/>
      </w:pPr>
      <w:bookmarkStart w:id="14" w:name="_Toc513645572"/>
      <w:r>
        <w:t>Description des tests effectués</w:t>
      </w:r>
      <w:bookmarkEnd w:id="14"/>
    </w:p>
    <w:p w:rsidR="002F01F8" w:rsidRDefault="002F01F8" w:rsidP="002F01F8">
      <w:r>
        <w:t>Bla</w:t>
      </w:r>
    </w:p>
    <w:p w:rsidR="002F01F8" w:rsidRDefault="002F01F8" w:rsidP="002F01F8">
      <w:pPr>
        <w:pStyle w:val="Titre2"/>
      </w:pPr>
      <w:bookmarkStart w:id="15" w:name="_Toc513645573"/>
      <w:r>
        <w:t>Erreurs restantes</w:t>
      </w:r>
      <w:bookmarkEnd w:id="15"/>
    </w:p>
    <w:p w:rsidR="002F01F8" w:rsidRDefault="002F01F8" w:rsidP="002F01F8">
      <w:r>
        <w:t>Bla</w:t>
      </w:r>
    </w:p>
    <w:p w:rsidR="002F01F8" w:rsidRDefault="002F01F8" w:rsidP="002F01F8">
      <w:pPr>
        <w:pStyle w:val="Titre2"/>
      </w:pPr>
      <w:bookmarkStart w:id="16" w:name="_Toc513645574"/>
      <w:r>
        <w:t>Liste des documents fournis</w:t>
      </w:r>
      <w:bookmarkEnd w:id="16"/>
    </w:p>
    <w:p w:rsidR="002F01F8" w:rsidRDefault="002F01F8" w:rsidP="002F01F8">
      <w:r>
        <w:t>Bla</w:t>
      </w:r>
    </w:p>
    <w:p w:rsidR="002F01F8" w:rsidRDefault="002F01F8" w:rsidP="002F01F8">
      <w:pPr>
        <w:pStyle w:val="Titre1"/>
      </w:pPr>
      <w:bookmarkStart w:id="17" w:name="_Toc513645575"/>
      <w:r>
        <w:t>Conclusion</w:t>
      </w:r>
      <w:bookmarkEnd w:id="17"/>
    </w:p>
    <w:p w:rsidR="002F01F8" w:rsidRDefault="002F01F8" w:rsidP="002F01F8">
      <w:r>
        <w:t>Bla</w:t>
      </w:r>
    </w:p>
    <w:p w:rsidR="002F01F8" w:rsidRDefault="002F01F8" w:rsidP="002F01F8">
      <w:pPr>
        <w:pStyle w:val="Titre1"/>
      </w:pPr>
      <w:bookmarkStart w:id="18" w:name="_Toc513645576"/>
      <w:r>
        <w:lastRenderedPageBreak/>
        <w:t>Annexes</w:t>
      </w:r>
      <w:bookmarkEnd w:id="18"/>
    </w:p>
    <w:p w:rsidR="002F01F8" w:rsidRDefault="002F01F8" w:rsidP="002F01F8">
      <w:pPr>
        <w:pStyle w:val="Titre2"/>
      </w:pPr>
      <w:bookmarkStart w:id="19" w:name="_Toc513645577"/>
      <w:r>
        <w:t>Résumé du rapport du rapport du TPI</w:t>
      </w:r>
      <w:bookmarkEnd w:id="19"/>
    </w:p>
    <w:p w:rsidR="002F01F8" w:rsidRDefault="002F01F8" w:rsidP="002F01F8">
      <w:pPr>
        <w:pStyle w:val="Titre2"/>
      </w:pPr>
      <w:bookmarkStart w:id="20" w:name="_Toc513645578"/>
      <w:r>
        <w:t>Sources – Bibliographie</w:t>
      </w:r>
      <w:bookmarkEnd w:id="20"/>
    </w:p>
    <w:p w:rsidR="002F01F8" w:rsidRDefault="002F01F8" w:rsidP="002F01F8">
      <w:pPr>
        <w:pStyle w:val="Titre2"/>
      </w:pPr>
      <w:bookmarkStart w:id="21" w:name="_Toc513645579"/>
      <w:r>
        <w:t>Journal de travail</w:t>
      </w:r>
      <w:bookmarkEnd w:id="21"/>
    </w:p>
    <w:p w:rsidR="002F01F8" w:rsidRDefault="002F01F8" w:rsidP="002F01F8">
      <w:pPr>
        <w:pStyle w:val="Titre2"/>
      </w:pPr>
      <w:bookmarkStart w:id="22" w:name="_Toc513645580"/>
      <w:r>
        <w:t>Manuel d’installation</w:t>
      </w:r>
      <w:bookmarkEnd w:id="22"/>
    </w:p>
    <w:p w:rsidR="002F01F8" w:rsidRDefault="002F01F8" w:rsidP="002F01F8">
      <w:pPr>
        <w:pStyle w:val="Titre2"/>
      </w:pPr>
      <w:bookmarkStart w:id="23" w:name="_Toc513645581"/>
      <w:r>
        <w:t>Manuel d’utilisation</w:t>
      </w:r>
      <w:bookmarkEnd w:id="23"/>
    </w:p>
    <w:p w:rsidR="002F01F8" w:rsidRPr="002F01F8" w:rsidRDefault="002F01F8" w:rsidP="002F01F8">
      <w:pPr>
        <w:pStyle w:val="Titre2"/>
      </w:pPr>
      <w:bookmarkStart w:id="24" w:name="_Toc513645582"/>
      <w:r>
        <w:t>Archive du projet</w:t>
      </w:r>
      <w:bookmarkEnd w:id="24"/>
    </w:p>
    <w:sectPr w:rsidR="002F01F8" w:rsidRPr="002F01F8" w:rsidSect="00AE54AE">
      <w:headerReference w:type="default" r:id="rId49"/>
      <w:headerReference w:type="first" r:id="rId50"/>
      <w:footerReference w:type="first" r:id="rId51"/>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758F" w:rsidRDefault="00B8758F" w:rsidP="00A175C9">
      <w:r>
        <w:separator/>
      </w:r>
    </w:p>
  </w:endnote>
  <w:endnote w:type="continuationSeparator" w:id="0">
    <w:p w:rsidR="00B8758F" w:rsidRDefault="00B8758F"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4AE" w:rsidRDefault="00AE54AE">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54AE" w:rsidRDefault="00B8758F"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CB649C">
                                <w:t>DI-DOMENICO Tiffany</w:t>
                              </w:r>
                            </w:sdtContent>
                          </w:sdt>
                          <w:r w:rsidR="00AE54AE">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_x0000_s1035"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" filled="f" stroked="f">
              <v:textbox style="mso-fit-shape-to-text:t" inset=",0,,0">
                <w:txbxContent>
                  <w:p w:rsidR="00AE54AE" w:rsidRDefault="002F49D2"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CB649C">
                          <w:t>DI-DOMENICO Tiffany</w:t>
                        </w:r>
                      </w:sdtContent>
                    </w:sdt>
                    <w:r w:rsidR="00AE54AE">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Pr="00683C8A" w:rsidRDefault="00683C8A"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Pr="00683C8A" w:rsidRDefault="00683C8A"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Pr="00683C8A" w:rsidRDefault="00CB649C"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Pr="00683C8A" w:rsidRDefault="00CB649C"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758F" w:rsidRDefault="00B8758F" w:rsidP="00A175C9">
      <w:r>
        <w:separator/>
      </w:r>
    </w:p>
  </w:footnote>
  <w:footnote w:type="continuationSeparator" w:id="0">
    <w:p w:rsidR="00B8758F" w:rsidRDefault="00B8758F" w:rsidP="00A175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4AE" w:rsidRDefault="00AE54AE">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54AE" w:rsidRDefault="00AE54AE" w:rsidP="00AE54AE">
                          <w:pPr>
                            <w:pStyle w:val="Sansinterligne"/>
                            <w:tabs>
                              <w:tab w:val="left" w:pos="8364"/>
                            </w:tabs>
                          </w:pPr>
                          <w:r>
                            <w:t>CPNV</w:t>
                          </w:r>
                          <w:r>
                            <w:tab/>
                          </w:r>
                          <w:r>
                            <w:fldChar w:fldCharType="begin"/>
                          </w:r>
                          <w:r>
                            <w:instrText xml:space="preserve"> TIME \@ "dd/MM/yyyy" </w:instrText>
                          </w:r>
                          <w:r>
                            <w:fldChar w:fldCharType="separate"/>
                          </w:r>
                          <w:r w:rsidR="001A372E">
                            <w:rPr>
                              <w:noProof/>
                            </w:rPr>
                            <w:t>23/05/2018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31"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AE54AE" w:rsidRDefault="00AE54AE" w:rsidP="00AE54AE">
                    <w:pPr>
                      <w:pStyle w:val="Sansinterligne"/>
                      <w:tabs>
                        <w:tab w:val="left" w:pos="8364"/>
                      </w:tabs>
                    </w:pPr>
                    <w:r>
                      <w:t>CPNV</w:t>
                    </w:r>
                    <w:r>
                      <w:tab/>
                    </w:r>
                    <w:r>
                      <w:fldChar w:fldCharType="begin"/>
                    </w:r>
                    <w:r>
                      <w:instrText xml:space="preserve"> TIME \@ "dd/MM/yyyy" </w:instrText>
                    </w:r>
                    <w:r>
                      <w:fldChar w:fldCharType="separate"/>
                    </w:r>
                    <w:r w:rsidR="001A372E">
                      <w:rPr>
                        <w:noProof/>
                      </w:rPr>
                      <w:t>23/05/2018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Default="00683C8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Default="00683C8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4D74BB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D40189"/>
    <w:multiLevelType w:val="hybridMultilevel"/>
    <w:tmpl w:val="306E5C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9"/>
  </w:num>
  <w:num w:numId="4">
    <w:abstractNumId w:val="5"/>
  </w:num>
  <w:num w:numId="5">
    <w:abstractNumId w:val="8"/>
  </w:num>
  <w:num w:numId="6">
    <w:abstractNumId w:val="0"/>
  </w:num>
  <w:num w:numId="7">
    <w:abstractNumId w:val="7"/>
  </w:num>
  <w:num w:numId="8">
    <w:abstractNumId w:val="6"/>
  </w:num>
  <w:num w:numId="9">
    <w:abstractNumId w:val="4"/>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501B7"/>
    <w:rsid w:val="00067ED8"/>
    <w:rsid w:val="00113F3B"/>
    <w:rsid w:val="00194054"/>
    <w:rsid w:val="001A372E"/>
    <w:rsid w:val="001B27C1"/>
    <w:rsid w:val="001E371E"/>
    <w:rsid w:val="002255A9"/>
    <w:rsid w:val="0024030C"/>
    <w:rsid w:val="00293B9D"/>
    <w:rsid w:val="00297ED7"/>
    <w:rsid w:val="002C6689"/>
    <w:rsid w:val="002F01F8"/>
    <w:rsid w:val="002F49D2"/>
    <w:rsid w:val="00371315"/>
    <w:rsid w:val="00396D3C"/>
    <w:rsid w:val="00404AAC"/>
    <w:rsid w:val="00423BB2"/>
    <w:rsid w:val="00471F09"/>
    <w:rsid w:val="00476569"/>
    <w:rsid w:val="004B7A4A"/>
    <w:rsid w:val="006000AD"/>
    <w:rsid w:val="00663B63"/>
    <w:rsid w:val="00683C8A"/>
    <w:rsid w:val="00743826"/>
    <w:rsid w:val="00775D78"/>
    <w:rsid w:val="007D72DB"/>
    <w:rsid w:val="00871A64"/>
    <w:rsid w:val="008879DB"/>
    <w:rsid w:val="0096074C"/>
    <w:rsid w:val="009D09CF"/>
    <w:rsid w:val="00A14A11"/>
    <w:rsid w:val="00A175C9"/>
    <w:rsid w:val="00A3247B"/>
    <w:rsid w:val="00A7733F"/>
    <w:rsid w:val="00AE54AE"/>
    <w:rsid w:val="00B70756"/>
    <w:rsid w:val="00B70892"/>
    <w:rsid w:val="00B8758F"/>
    <w:rsid w:val="00BB163B"/>
    <w:rsid w:val="00C00C23"/>
    <w:rsid w:val="00CB4C71"/>
    <w:rsid w:val="00CB649C"/>
    <w:rsid w:val="00CC5826"/>
    <w:rsid w:val="00D3583B"/>
    <w:rsid w:val="00D61C1F"/>
    <w:rsid w:val="00DB0A97"/>
    <w:rsid w:val="00DE70A0"/>
    <w:rsid w:val="00DF00B8"/>
    <w:rsid w:val="00E0511A"/>
    <w:rsid w:val="00E747DE"/>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39AA6"/>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2.xml"/><Relationship Id="rId34" Type="http://schemas.openxmlformats.org/officeDocument/2006/relationships/image" Target="media/image13.png"/><Relationship Id="rId42" Type="http://schemas.openxmlformats.org/officeDocument/2006/relationships/image" Target="media/image22.png"/><Relationship Id="rId47" Type="http://schemas.openxmlformats.org/officeDocument/2006/relationships/header" Target="header4.xml"/><Relationship Id="rId50" Type="http://schemas.openxmlformats.org/officeDocument/2006/relationships/header" Target="head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bory@folomietow.ch" TargetMode="External"/><Relationship Id="rId29" Type="http://schemas.openxmlformats.org/officeDocument/2006/relationships/image" Target="media/image9.png"/><Relationship Id="rId11" Type="http://schemas.openxmlformats.org/officeDocument/2006/relationships/image" Target="media/image3.jpg"/><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0.png"/><Relationship Id="rId19" Type="http://schemas.openxmlformats.org/officeDocument/2006/relationships/image" Target="media/image4.png"/><Relationship Id="rId31" Type="http://schemas.openxmlformats.org/officeDocument/2006/relationships/image" Target="media/image100.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6.png"/><Relationship Id="rId20" Type="http://schemas.openxmlformats.org/officeDocument/2006/relationships/header" Target="header2.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alain.roy@vd.oai.ch" TargetMode="External"/><Relationship Id="rId23" Type="http://schemas.openxmlformats.org/officeDocument/2006/relationships/header" Target="header3.xml"/><Relationship Id="rId28" Type="http://schemas.openxmlformats.org/officeDocument/2006/relationships/image" Target="media/image70.png"/><Relationship Id="rId36" Type="http://schemas.openxmlformats.org/officeDocument/2006/relationships/image" Target="media/image15.png"/><Relationship Id="rId49"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E55293CB-5366-4117-B565-2C93782FB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303</TotalTime>
  <Pages>24</Pages>
  <Words>1373</Words>
  <Characters>7555</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13</cp:revision>
  <cp:lastPrinted>2018-05-18T12:56:00Z</cp:lastPrinted>
  <dcterms:created xsi:type="dcterms:W3CDTF">2018-05-16T14:51:00Z</dcterms:created>
  <dcterms:modified xsi:type="dcterms:W3CDTF">2018-05-23T13:27:00Z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